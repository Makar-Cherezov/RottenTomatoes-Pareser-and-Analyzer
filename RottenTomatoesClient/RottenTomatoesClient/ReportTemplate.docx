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072D0" w14:textId="77777777"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</w:rPr>
      </w:pPr>
      <w:bookmarkStart w:id="0" w:name="_Toc498002340"/>
      <w:r w:rsidRPr="00FB15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14:paraId="4AE19265" w14:textId="77777777" w:rsidR="008F78FA" w:rsidRPr="00FB1589" w:rsidRDefault="008F78FA" w:rsidP="00D43B32">
      <w:pPr>
        <w:spacing w:after="0" w:line="24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AB9F7D8" w14:textId="77777777"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«НАЦИОНАЛЬНЫЙ ИССЛЕДОВАТЕЛЬСКИЙ</w:t>
      </w:r>
    </w:p>
    <w:p w14:paraId="5B65FA6D" w14:textId="77777777" w:rsidR="008F78FA" w:rsidRPr="00FB1589" w:rsidRDefault="008F78FA" w:rsidP="00D43B32">
      <w:pPr>
        <w:pBdr>
          <w:bottom w:val="single" w:sz="12" w:space="1" w:color="auto"/>
        </w:pBd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ТОМСКИЙ ПОЛИТЕХНИЧЕСКИЙ УНИВЕРСИТЕТ»</w:t>
      </w:r>
    </w:p>
    <w:p w14:paraId="72450315" w14:textId="77777777" w:rsidR="008F78FA" w:rsidRPr="00FB1589" w:rsidRDefault="008F78FA" w:rsidP="00783773">
      <w:pPr>
        <w:spacing w:after="0" w:line="360" w:lineRule="auto"/>
        <w:jc w:val="both"/>
        <w:rPr>
          <w:b/>
          <w:color w:val="000000" w:themeColor="text1"/>
          <w:szCs w:val="28"/>
        </w:rPr>
      </w:pPr>
    </w:p>
    <w:p w14:paraId="5C943483" w14:textId="77777777"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ИШИТР</w:t>
      </w:r>
    </w:p>
    <w:p w14:paraId="3CAF7768" w14:textId="77777777" w:rsidR="007D6AD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09.03.02 «Информационные</w:t>
      </w:r>
    </w:p>
    <w:p w14:paraId="3284A740" w14:textId="77777777"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системы и технологии»</w:t>
      </w:r>
    </w:p>
    <w:p w14:paraId="26110D41" w14:textId="77777777" w:rsidR="008F78FA" w:rsidRPr="00FB1589" w:rsidRDefault="008F78FA" w:rsidP="00783773">
      <w:pPr>
        <w:spacing w:after="0" w:line="360" w:lineRule="auto"/>
        <w:jc w:val="both"/>
        <w:rPr>
          <w:color w:val="000000" w:themeColor="text1"/>
          <w:szCs w:val="28"/>
        </w:rPr>
      </w:pPr>
    </w:p>
    <w:p w14:paraId="773649A1" w14:textId="77777777" w:rsidR="007D6ADA" w:rsidRPr="00FB1589" w:rsidRDefault="00A8430D" w:rsidP="007D6ADA">
      <w:pPr>
        <w:spacing w:after="0"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Отчёт</w:t>
      </w:r>
    </w:p>
    <w:p w14:paraId="78B3AF94" w14:textId="77777777" w:rsidR="008F78FA" w:rsidRPr="00116D4B" w:rsidRDefault="00711D19" w:rsidP="008E21B2">
      <w:pPr>
        <w:spacing w:before="240" w:after="240"/>
        <w:jc w:val="center"/>
        <w:rPr>
          <w:b/>
          <w:szCs w:val="28"/>
        </w:rPr>
      </w:pPr>
      <w:r>
        <w:rPr>
          <w:color w:val="000000" w:themeColor="text1"/>
        </w:rPr>
        <w:t>выборке данных курсовой работы</w:t>
      </w:r>
      <w:r w:rsidR="001D0B08" w:rsidRPr="00A8430D">
        <w:rPr>
          <w:color w:val="000000" w:themeColor="text1"/>
        </w:rPr>
        <w:br/>
      </w:r>
      <w:r w:rsidR="007A450A" w:rsidRPr="00FB1589">
        <w:rPr>
          <w:color w:val="000000" w:themeColor="text1"/>
        </w:rPr>
        <w:t>«</w:t>
      </w:r>
      <w:r w:rsidRPr="00711D19">
        <w:rPr>
          <w:b/>
          <w:bCs/>
          <w:color w:val="000000" w:themeColor="text1"/>
        </w:rPr>
        <w:t xml:space="preserve">Парсинг </w:t>
      </w:r>
      <w:r w:rsidRPr="00711D19">
        <w:rPr>
          <w:b/>
          <w:bCs/>
          <w:color w:val="000000" w:themeColor="text1"/>
          <w:lang w:val="en-US"/>
        </w:rPr>
        <w:t>Rotten</w:t>
      </w:r>
      <w:r w:rsidRPr="00711D19">
        <w:rPr>
          <w:b/>
          <w:bCs/>
          <w:color w:val="000000" w:themeColor="text1"/>
        </w:rPr>
        <w:t xml:space="preserve"> </w:t>
      </w:r>
      <w:r w:rsidRPr="00711D19">
        <w:rPr>
          <w:b/>
          <w:bCs/>
          <w:color w:val="000000" w:themeColor="text1"/>
          <w:lang w:val="en-US"/>
        </w:rPr>
        <w:t>Tomatoes</w:t>
      </w:r>
      <w:r w:rsidR="007A450A" w:rsidRPr="00FB1589">
        <w:rPr>
          <w:color w:val="000000" w:themeColor="text1"/>
        </w:rPr>
        <w:t>»</w:t>
      </w:r>
    </w:p>
    <w:p w14:paraId="2063B7FB" w14:textId="77777777" w:rsidR="007D6ADA" w:rsidRPr="00FB1589" w:rsidRDefault="006B7EF3" w:rsidP="00783773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по дисциплине</w:t>
      </w:r>
    </w:p>
    <w:p w14:paraId="2C95CB5C" w14:textId="77777777" w:rsidR="008F78FA" w:rsidRPr="00FB1589" w:rsidRDefault="006B7EF3" w:rsidP="003D5A5B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«</w:t>
      </w:r>
      <w:r w:rsidR="00711D19">
        <w:rPr>
          <w:b/>
          <w:bCs/>
          <w:color w:val="000000" w:themeColor="text1"/>
          <w:szCs w:val="28"/>
        </w:rPr>
        <w:t>Архитектура информационных систем</w:t>
      </w:r>
      <w:r w:rsidR="0078633B" w:rsidRPr="00FB1589">
        <w:rPr>
          <w:color w:val="000000" w:themeColor="text1"/>
          <w:szCs w:val="28"/>
        </w:rPr>
        <w:t>»</w:t>
      </w:r>
    </w:p>
    <w:p w14:paraId="09A76496" w14:textId="77777777" w:rsidR="004A54DD" w:rsidRPr="00FB1589" w:rsidRDefault="006B7EF3" w:rsidP="003D5A5B">
      <w:pPr>
        <w:tabs>
          <w:tab w:val="left" w:pos="5103"/>
          <w:tab w:val="right" w:pos="9779"/>
        </w:tabs>
        <w:spacing w:before="156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Выполнил</w:t>
      </w:r>
      <w:r w:rsidR="008F78FA" w:rsidRPr="00FB1589">
        <w:rPr>
          <w:color w:val="000000" w:themeColor="text1"/>
          <w:szCs w:val="28"/>
        </w:rPr>
        <w:t>:</w:t>
      </w:r>
    </w:p>
    <w:p w14:paraId="75CA9200" w14:textId="77777777" w:rsidR="008F78FA" w:rsidRPr="003D5A5B" w:rsidRDefault="008F78FA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  <w:u w:val="single"/>
        </w:rPr>
      </w:pPr>
      <w:r w:rsidRPr="00FB1589">
        <w:rPr>
          <w:color w:val="000000" w:themeColor="text1"/>
          <w:szCs w:val="28"/>
        </w:rPr>
        <w:t>ст</w:t>
      </w:r>
      <w:r w:rsidR="006B7EF3" w:rsidRPr="00FB1589">
        <w:rPr>
          <w:color w:val="000000" w:themeColor="text1"/>
          <w:szCs w:val="28"/>
        </w:rPr>
        <w:t>удент</w:t>
      </w:r>
      <w:r w:rsidRPr="00FB1589">
        <w:rPr>
          <w:color w:val="000000" w:themeColor="text1"/>
          <w:szCs w:val="28"/>
        </w:rPr>
        <w:t xml:space="preserve"> гр. </w:t>
      </w:r>
      <w:r w:rsidR="004A54DD" w:rsidRPr="00FB1589">
        <w:rPr>
          <w:color w:val="000000" w:themeColor="text1"/>
          <w:szCs w:val="28"/>
        </w:rPr>
        <w:t>8И1</w:t>
      </w:r>
      <w:r w:rsidR="00711D19">
        <w:rPr>
          <w:color w:val="000000" w:themeColor="text1"/>
          <w:szCs w:val="28"/>
        </w:rPr>
        <w:t>1</w:t>
      </w:r>
      <w:r w:rsidR="00463BA0" w:rsidRPr="00FB1589">
        <w:rPr>
          <w:color w:val="000000" w:themeColor="text1"/>
          <w:szCs w:val="28"/>
        </w:rPr>
        <w:tab/>
      </w:r>
      <w:r w:rsidRPr="00FB1589">
        <w:rPr>
          <w:color w:val="000000" w:themeColor="text1"/>
          <w:szCs w:val="28"/>
        </w:rPr>
        <w:t>_</w:t>
      </w:r>
      <w:r w:rsidR="00463BA0" w:rsidRPr="00FB1589">
        <w:rPr>
          <w:color w:val="000000" w:themeColor="text1"/>
          <w:szCs w:val="28"/>
        </w:rPr>
        <w:t>_____________</w:t>
      </w:r>
      <w:r w:rsidR="00463BA0" w:rsidRPr="00FB1589">
        <w:rPr>
          <w:color w:val="000000" w:themeColor="text1"/>
          <w:szCs w:val="28"/>
        </w:rPr>
        <w:tab/>
      </w:r>
      <w:r w:rsidR="00FC0A50" w:rsidRPr="00FB1589">
        <w:rPr>
          <w:color w:val="000000" w:themeColor="text1"/>
          <w:szCs w:val="28"/>
        </w:rPr>
        <w:t>Черезов М. Д.</w:t>
      </w:r>
      <w:r w:rsidR="00FC0A50" w:rsidRPr="00FB1589">
        <w:rPr>
          <w:color w:val="000000" w:themeColor="text1"/>
          <w:szCs w:val="28"/>
          <w:u w:val="single"/>
        </w:rPr>
        <w:t xml:space="preserve"> </w:t>
      </w:r>
    </w:p>
    <w:p w14:paraId="774FFD16" w14:textId="77777777" w:rsidR="004A54DD" w:rsidRPr="00FB1589" w:rsidRDefault="006B7EF3" w:rsidP="003D5A5B">
      <w:pPr>
        <w:tabs>
          <w:tab w:val="left" w:pos="5103"/>
          <w:tab w:val="right" w:pos="9779"/>
        </w:tabs>
        <w:spacing w:before="48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Проверил</w:t>
      </w:r>
      <w:r w:rsidR="008F78FA" w:rsidRPr="00FB1589">
        <w:rPr>
          <w:color w:val="000000" w:themeColor="text1"/>
          <w:szCs w:val="28"/>
        </w:rPr>
        <w:t>:</w:t>
      </w:r>
    </w:p>
    <w:p w14:paraId="52AD3532" w14:textId="5AFA0AC3" w:rsidR="008A6C62" w:rsidRPr="00FB1589" w:rsidRDefault="00CA0AC0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ассистент</w:t>
      </w:r>
      <w:r w:rsidR="004A54DD" w:rsidRPr="00FB1589">
        <w:rPr>
          <w:color w:val="000000" w:themeColor="text1"/>
          <w:szCs w:val="28"/>
        </w:rPr>
        <w:t xml:space="preserve"> ОИТ</w:t>
      </w:r>
      <w:r w:rsidR="007D4136" w:rsidRPr="00FB1589">
        <w:rPr>
          <w:color w:val="000000" w:themeColor="text1"/>
          <w:szCs w:val="28"/>
        </w:rPr>
        <w:tab/>
      </w:r>
      <w:r w:rsidR="008F78FA" w:rsidRPr="00FB1589">
        <w:rPr>
          <w:color w:val="000000" w:themeColor="text1"/>
          <w:szCs w:val="28"/>
        </w:rPr>
        <w:t>__________</w:t>
      </w:r>
      <w:r w:rsidR="002411B2" w:rsidRPr="00FB1589">
        <w:rPr>
          <w:color w:val="000000" w:themeColor="text1"/>
          <w:szCs w:val="28"/>
        </w:rPr>
        <w:t>____</w:t>
      </w:r>
      <w:r w:rsidR="007D4136" w:rsidRPr="00FB1589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>Коровкин</w:t>
      </w:r>
      <w:r w:rsidR="00116D4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</w:t>
      </w:r>
      <w:r w:rsidR="00116D4B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А</w:t>
      </w:r>
      <w:bookmarkStart w:id="1" w:name="_GoBack"/>
      <w:bookmarkEnd w:id="1"/>
      <w:r w:rsidR="00116D4B">
        <w:rPr>
          <w:color w:val="000000" w:themeColor="text1"/>
          <w:szCs w:val="28"/>
        </w:rPr>
        <w:t>.</w:t>
      </w:r>
    </w:p>
    <w:p w14:paraId="59DE90E9" w14:textId="77777777" w:rsidR="009612ED" w:rsidRDefault="00D36EF1" w:rsidP="003D5A5B">
      <w:pPr>
        <w:spacing w:before="2760" w:after="0" w:line="360" w:lineRule="auto"/>
        <w:jc w:val="center"/>
        <w:rPr>
          <w:color w:val="000000" w:themeColor="text1"/>
        </w:rPr>
      </w:pPr>
      <w:r w:rsidRPr="00FB158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BB202F" wp14:editId="67CE8716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0" b="0"/>
                <wp:wrapNone/>
                <wp:docPr id="7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D8770" id="Овал 3" o:spid="_x0000_s1026" style="position:absolute;margin-left:457.95pt;margin-top:29.65pt;width:16.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" strokecolor="white" strokeweight="1pt">
                <v:stroke joinstyle="miter"/>
                <v:path arrowok="t"/>
              </v:oval>
            </w:pict>
          </mc:Fallback>
        </mc:AlternateContent>
      </w:r>
      <w:r w:rsidR="008F78FA" w:rsidRPr="00FB1589">
        <w:rPr>
          <w:color w:val="000000" w:themeColor="text1"/>
        </w:rPr>
        <w:t xml:space="preserve">Томск </w:t>
      </w:r>
      <w:r w:rsidR="00896F89" w:rsidRPr="00FB1589">
        <w:rPr>
          <w:color w:val="000000" w:themeColor="text1"/>
        </w:rPr>
        <w:t>202</w:t>
      </w:r>
      <w:r w:rsidR="00971F8A">
        <w:rPr>
          <w:color w:val="000000" w:themeColor="text1"/>
        </w:rPr>
        <w:t>3</w:t>
      </w:r>
    </w:p>
    <w:p w14:paraId="4A6A1B01" w14:textId="77777777" w:rsidR="00116D4B" w:rsidRDefault="00116D4B">
      <w:pPr>
        <w:spacing w:after="0" w:line="240" w:lineRule="auto"/>
        <w:rPr>
          <w:b/>
          <w:color w:val="000000" w:themeColor="text1"/>
        </w:rPr>
      </w:pPr>
      <w:bookmarkStart w:id="2" w:name="_Toc82015134"/>
      <w:r>
        <w:br w:type="page"/>
      </w:r>
    </w:p>
    <w:bookmarkEnd w:id="0"/>
    <w:bookmarkEnd w:id="2"/>
    <w:p w14:paraId="639ABF77" w14:textId="77777777" w:rsidR="007A450A" w:rsidRDefault="004E117E" w:rsidP="004E117E">
      <w:pPr>
        <w:pStyle w:val="18"/>
      </w:pPr>
      <w:r>
        <w:lastRenderedPageBreak/>
        <w:t>Введение</w:t>
      </w:r>
    </w:p>
    <w:p w14:paraId="42B02AB9" w14:textId="77777777" w:rsidR="004E117E" w:rsidRDefault="004E117E" w:rsidP="004E117E">
      <w:pPr>
        <w:pStyle w:val="19"/>
        <w:rPr>
          <w:lang w:eastAsia="en-US"/>
        </w:rPr>
      </w:pPr>
      <w:r w:rsidRPr="004E117E">
        <w:rPr>
          <w:lang w:eastAsia="en-US"/>
        </w:rPr>
        <w:t>Современный мир безусловно связан с технологиями и интернетом, что приводит к обилию информации, доступной для обработки. В данной курсовой работе рассматривается тема парсинга сайта Rotten Tomatoes, который является одним из крупнейших и наиболее авторитетных ресурсов в мире кинематографа. Целью данной работы является создание программного модуля для автоматического сбора данных с сайта Rotten Tomatoes и сохранения их в базу данных. Также будет рассмотрено построение графиков и отчетов на основе полученных данных. Данный проект имеет большое практическое значение, так как может быть использован для анализа кинематографического рынка и прогнозирования успеха фильмов.</w:t>
      </w:r>
    </w:p>
    <w:p w14:paraId="7B63C3A9" w14:textId="77777777" w:rsidR="004E117E" w:rsidRDefault="004E117E" w:rsidP="004E117E">
      <w:pPr>
        <w:pStyle w:val="18"/>
      </w:pPr>
      <w:r>
        <w:t>Выборка данных</w:t>
      </w:r>
    </w:p>
    <w:p w14:paraId="3D561D09" w14:textId="77777777"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фильмов в базе данных: </w:t>
      </w:r>
      <w:r w:rsidRPr="00334582">
        <w:rPr>
          <w:lang w:eastAsia="en-US"/>
        </w:rPr>
        <w:t>[</w:t>
      </w:r>
      <w:r>
        <w:rPr>
          <w:lang w:eastAsia="en-US"/>
        </w:rPr>
        <w:t>число_фильмов</w:t>
      </w:r>
      <w:r w:rsidRPr="00334582">
        <w:rPr>
          <w:lang w:eastAsia="en-US"/>
        </w:rPr>
        <w:t>]</w:t>
      </w:r>
      <w:r>
        <w:rPr>
          <w:lang w:eastAsia="en-US"/>
        </w:rPr>
        <w:t>.</w:t>
      </w:r>
    </w:p>
    <w:p w14:paraId="2BA4B8D0" w14:textId="77777777"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режиссёров в базе данных: </w:t>
      </w:r>
      <w:r w:rsidRPr="00334582">
        <w:rPr>
          <w:lang w:eastAsia="en-US"/>
        </w:rPr>
        <w:t>[</w:t>
      </w:r>
      <w:r>
        <w:rPr>
          <w:lang w:eastAsia="en-US"/>
        </w:rPr>
        <w:t>число_режиссёров</w:t>
      </w:r>
      <w:r w:rsidRPr="00334582">
        <w:rPr>
          <w:lang w:eastAsia="en-US"/>
        </w:rPr>
        <w:t>]</w:t>
      </w:r>
      <w:r>
        <w:rPr>
          <w:lang w:eastAsia="en-US"/>
        </w:rPr>
        <w:t>.</w:t>
      </w:r>
    </w:p>
    <w:p w14:paraId="6952D588" w14:textId="77777777"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>Самые высокие оценки фильмов:</w:t>
      </w:r>
    </w:p>
    <w:p w14:paraId="29D6B7AC" w14:textId="77777777"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критиков – </w:t>
      </w:r>
      <w:r w:rsidRPr="00334582">
        <w:rPr>
          <w:lang w:eastAsia="en-US"/>
        </w:rPr>
        <w:t>[</w:t>
      </w:r>
      <w:r>
        <w:rPr>
          <w:lang w:eastAsia="en-US"/>
        </w:rPr>
        <w:t>фильм_критик</w:t>
      </w:r>
      <w:r w:rsidRPr="00334582">
        <w:rPr>
          <w:lang w:eastAsia="en-US"/>
        </w:rPr>
        <w:t>]</w:t>
      </w:r>
      <w:r>
        <w:rPr>
          <w:lang w:eastAsia="en-US"/>
        </w:rPr>
        <w:t xml:space="preserve">, </w:t>
      </w:r>
      <w:r w:rsidRPr="00334582">
        <w:rPr>
          <w:lang w:eastAsia="en-US"/>
        </w:rPr>
        <w:t>[</w:t>
      </w:r>
      <w:r>
        <w:rPr>
          <w:lang w:eastAsia="en-US"/>
        </w:rPr>
        <w:t>оценка_</w:t>
      </w:r>
      <w:proofErr w:type="gramStart"/>
      <w:r>
        <w:rPr>
          <w:lang w:eastAsia="en-US"/>
        </w:rPr>
        <w:t>критик</w:t>
      </w:r>
      <w:r w:rsidRPr="00334582">
        <w:rPr>
          <w:lang w:eastAsia="en-US"/>
        </w:rPr>
        <w:t>]</w:t>
      </w:r>
      <w:r>
        <w:rPr>
          <w:lang w:eastAsia="en-US"/>
        </w:rPr>
        <w:t>%</w:t>
      </w:r>
      <w:proofErr w:type="gramEnd"/>
      <w:r>
        <w:rPr>
          <w:lang w:eastAsia="en-US"/>
        </w:rPr>
        <w:t xml:space="preserve"> свежести;</w:t>
      </w:r>
    </w:p>
    <w:p w14:paraId="2D50FF3A" w14:textId="77777777"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зрителей – </w:t>
      </w:r>
      <w:r w:rsidRPr="00334582">
        <w:rPr>
          <w:lang w:eastAsia="en-US"/>
        </w:rPr>
        <w:t>[</w:t>
      </w:r>
      <w:r>
        <w:rPr>
          <w:lang w:eastAsia="en-US"/>
        </w:rPr>
        <w:t>фильм_зритель</w:t>
      </w:r>
      <w:r w:rsidRPr="00334582">
        <w:rPr>
          <w:lang w:eastAsia="en-US"/>
        </w:rPr>
        <w:t>]</w:t>
      </w:r>
      <w:r>
        <w:rPr>
          <w:lang w:eastAsia="en-US"/>
        </w:rPr>
        <w:t>,</w:t>
      </w:r>
      <w:r w:rsidRPr="00334582">
        <w:rPr>
          <w:lang w:eastAsia="en-US"/>
        </w:rPr>
        <w:t xml:space="preserve"> [</w:t>
      </w:r>
      <w:r>
        <w:rPr>
          <w:lang w:eastAsia="en-US"/>
        </w:rPr>
        <w:t>оценка_</w:t>
      </w:r>
      <w:proofErr w:type="gramStart"/>
      <w:r>
        <w:rPr>
          <w:lang w:eastAsia="en-US"/>
        </w:rPr>
        <w:t>зритель</w:t>
      </w:r>
      <w:r w:rsidRPr="00334582">
        <w:rPr>
          <w:lang w:eastAsia="en-US"/>
        </w:rPr>
        <w:t>]</w:t>
      </w:r>
      <w:r>
        <w:rPr>
          <w:lang w:eastAsia="en-US"/>
        </w:rPr>
        <w:t>%</w:t>
      </w:r>
      <w:proofErr w:type="gramEnd"/>
      <w:r>
        <w:rPr>
          <w:lang w:eastAsia="en-US"/>
        </w:rPr>
        <w:t xml:space="preserve"> свежести;</w:t>
      </w:r>
    </w:p>
    <w:p w14:paraId="175C2153" w14:textId="77777777" w:rsidR="00967F0D" w:rsidRDefault="00967F0D" w:rsidP="00967F0D">
      <w:pPr>
        <w:pStyle w:val="18"/>
      </w:pPr>
      <w:r>
        <w:t>Графический анализ</w:t>
      </w:r>
    </w:p>
    <w:p w14:paraId="44772B0B" w14:textId="6265FA08" w:rsidR="00967F0D" w:rsidRDefault="00967F0D" w:rsidP="00967F0D">
      <w:pPr>
        <w:pStyle w:val="19"/>
        <w:rPr>
          <w:lang w:eastAsia="en-US"/>
        </w:rPr>
      </w:pPr>
      <w:r>
        <w:rPr>
          <w:lang w:eastAsia="en-US"/>
        </w:rPr>
        <w:t>Последний составленный пользователем график:</w:t>
      </w:r>
    </w:p>
    <w:p w14:paraId="7D35F033" w14:textId="342AD470" w:rsidR="006B734C" w:rsidRPr="00967F0D" w:rsidRDefault="006B734C" w:rsidP="00967F0D">
      <w:pPr>
        <w:pStyle w:val="19"/>
        <w:rPr>
          <w:lang w:eastAsia="en-US"/>
        </w:rPr>
      </w:pPr>
      <w:r>
        <w:rPr>
          <w:lang w:eastAsia="en-US"/>
        </w:rPr>
        <w:lastRenderedPageBreak/>
        <w:t xml:space="preserve">  </w:t>
      </w:r>
    </w:p>
    <w:sectPr w:rsidR="006B734C" w:rsidRPr="00967F0D" w:rsidSect="00685209">
      <w:footerReference w:type="default" r:id="rId8"/>
      <w:type w:val="continuous"/>
      <w:pgSz w:w="11906" w:h="16838"/>
      <w:pgMar w:top="1134" w:right="851" w:bottom="1134" w:left="1701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B7A3D" w14:textId="77777777" w:rsidR="00520D3D" w:rsidRDefault="00520D3D" w:rsidP="00FA2100">
      <w:pPr>
        <w:spacing w:after="0" w:line="240" w:lineRule="auto"/>
      </w:pPr>
      <w:r>
        <w:separator/>
      </w:r>
    </w:p>
    <w:p w14:paraId="28ED45E3" w14:textId="77777777" w:rsidR="00520D3D" w:rsidRDefault="00520D3D"/>
    <w:p w14:paraId="319ED322" w14:textId="77777777" w:rsidR="00520D3D" w:rsidRDefault="00520D3D"/>
    <w:p w14:paraId="351685A3" w14:textId="77777777" w:rsidR="00520D3D" w:rsidRDefault="00520D3D"/>
  </w:endnote>
  <w:endnote w:type="continuationSeparator" w:id="0">
    <w:p w14:paraId="06710BE3" w14:textId="77777777" w:rsidR="00520D3D" w:rsidRDefault="00520D3D" w:rsidP="00FA2100">
      <w:pPr>
        <w:spacing w:after="0" w:line="240" w:lineRule="auto"/>
      </w:pPr>
      <w:r>
        <w:continuationSeparator/>
      </w:r>
    </w:p>
    <w:p w14:paraId="39E1BCA3" w14:textId="77777777" w:rsidR="00520D3D" w:rsidRDefault="00520D3D"/>
    <w:p w14:paraId="240E8365" w14:textId="77777777" w:rsidR="00520D3D" w:rsidRDefault="00520D3D"/>
    <w:p w14:paraId="5BD38CC9" w14:textId="77777777" w:rsidR="00520D3D" w:rsidRDefault="00520D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4CCB5" w14:textId="77777777" w:rsidR="000B7B60" w:rsidRDefault="00EC2744" w:rsidP="00A90C83">
    <w:pPr>
      <w:spacing w:line="480" w:lineRule="auto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B468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484B1" w14:textId="77777777" w:rsidR="00520D3D" w:rsidRDefault="00520D3D" w:rsidP="00A500AA">
      <w:pPr>
        <w:spacing w:after="0" w:line="240" w:lineRule="auto"/>
      </w:pPr>
      <w:r>
        <w:separator/>
      </w:r>
    </w:p>
    <w:p w14:paraId="31D33113" w14:textId="77777777" w:rsidR="00520D3D" w:rsidRDefault="00520D3D"/>
  </w:footnote>
  <w:footnote w:type="continuationSeparator" w:id="0">
    <w:p w14:paraId="5C029C4F" w14:textId="77777777" w:rsidR="00520D3D" w:rsidRDefault="00520D3D" w:rsidP="00FA2100">
      <w:pPr>
        <w:spacing w:after="0" w:line="240" w:lineRule="auto"/>
      </w:pPr>
      <w:r>
        <w:continuationSeparator/>
      </w:r>
    </w:p>
    <w:p w14:paraId="6B336168" w14:textId="77777777" w:rsidR="00520D3D" w:rsidRDefault="00520D3D"/>
    <w:p w14:paraId="2D2CC366" w14:textId="77777777" w:rsidR="00520D3D" w:rsidRDefault="00520D3D"/>
    <w:p w14:paraId="2950FA32" w14:textId="77777777" w:rsidR="00520D3D" w:rsidRDefault="00520D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21A"/>
    <w:multiLevelType w:val="hybridMultilevel"/>
    <w:tmpl w:val="2F80B30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AA462C"/>
    <w:multiLevelType w:val="hybridMultilevel"/>
    <w:tmpl w:val="950EDCAA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161621"/>
    <w:multiLevelType w:val="hybridMultilevel"/>
    <w:tmpl w:val="3600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3CE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5CB4"/>
    <w:multiLevelType w:val="hybridMultilevel"/>
    <w:tmpl w:val="55DC40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18FF"/>
    <w:multiLevelType w:val="hybridMultilevel"/>
    <w:tmpl w:val="6E402C1E"/>
    <w:lvl w:ilvl="0" w:tplc="5ABEC6E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DC12963"/>
    <w:multiLevelType w:val="hybridMultilevel"/>
    <w:tmpl w:val="D4A8DB4C"/>
    <w:lvl w:ilvl="0" w:tplc="9CC851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7039"/>
    <w:multiLevelType w:val="hybridMultilevel"/>
    <w:tmpl w:val="2B9A1B0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4284A43"/>
    <w:multiLevelType w:val="hybridMultilevel"/>
    <w:tmpl w:val="71E6F4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C738D"/>
    <w:multiLevelType w:val="hybridMultilevel"/>
    <w:tmpl w:val="686A2612"/>
    <w:lvl w:ilvl="0" w:tplc="E34C57A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4F2127"/>
    <w:multiLevelType w:val="hybridMultilevel"/>
    <w:tmpl w:val="93B0461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8697AAB"/>
    <w:multiLevelType w:val="hybridMultilevel"/>
    <w:tmpl w:val="0B10A0AE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947D98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 w15:restartNumberingAfterBreak="0">
    <w:nsid w:val="2AC04632"/>
    <w:multiLevelType w:val="hybridMultilevel"/>
    <w:tmpl w:val="015A45F2"/>
    <w:lvl w:ilvl="0" w:tplc="DD024A02">
      <w:start w:val="1"/>
      <w:numFmt w:val="decimal"/>
      <w:pStyle w:val="10"/>
      <w:lvlText w:val="Листинг %1 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C7D6DD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E50F0"/>
    <w:multiLevelType w:val="hybridMultilevel"/>
    <w:tmpl w:val="5DD87ECC"/>
    <w:lvl w:ilvl="0" w:tplc="EC368D4A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3C1A75C9"/>
    <w:multiLevelType w:val="hybridMultilevel"/>
    <w:tmpl w:val="DCA651E8"/>
    <w:lvl w:ilvl="0" w:tplc="7B9819CE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A62B5A"/>
    <w:multiLevelType w:val="hybridMultilevel"/>
    <w:tmpl w:val="FE34DC7A"/>
    <w:lvl w:ilvl="0" w:tplc="04190001">
      <w:start w:val="1"/>
      <w:numFmt w:val="bullet"/>
      <w:pStyle w:val="11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47C47D6F"/>
    <w:multiLevelType w:val="hybridMultilevel"/>
    <w:tmpl w:val="C1AA39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5E0493"/>
    <w:multiLevelType w:val="hybridMultilevel"/>
    <w:tmpl w:val="BCC08794"/>
    <w:lvl w:ilvl="0" w:tplc="A4F28708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38C67D6"/>
    <w:multiLevelType w:val="hybridMultilevel"/>
    <w:tmpl w:val="37B0D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83F54"/>
    <w:multiLevelType w:val="hybridMultilevel"/>
    <w:tmpl w:val="5E0C723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6DC0508"/>
    <w:multiLevelType w:val="hybridMultilevel"/>
    <w:tmpl w:val="815E500E"/>
    <w:lvl w:ilvl="0" w:tplc="507A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370D0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594F636F"/>
    <w:multiLevelType w:val="hybridMultilevel"/>
    <w:tmpl w:val="E82A50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9DA3736"/>
    <w:multiLevelType w:val="hybridMultilevel"/>
    <w:tmpl w:val="A3B4A6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81D8D"/>
    <w:multiLevelType w:val="hybridMultilevel"/>
    <w:tmpl w:val="C93226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D24B62"/>
    <w:multiLevelType w:val="hybridMultilevel"/>
    <w:tmpl w:val="CBA4F7B8"/>
    <w:lvl w:ilvl="0" w:tplc="E766B16E">
      <w:start w:val="1"/>
      <w:numFmt w:val="decimal"/>
      <w:pStyle w:val="1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35A20A1"/>
    <w:multiLevelType w:val="hybridMultilevel"/>
    <w:tmpl w:val="E84C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7AD"/>
    <w:multiLevelType w:val="hybridMultilevel"/>
    <w:tmpl w:val="4E625A2A"/>
    <w:lvl w:ilvl="0" w:tplc="F7D43C2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9F23C6"/>
    <w:multiLevelType w:val="hybridMultilevel"/>
    <w:tmpl w:val="20D6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16C0B"/>
    <w:multiLevelType w:val="hybridMultilevel"/>
    <w:tmpl w:val="6EB6A9D6"/>
    <w:lvl w:ilvl="0" w:tplc="1024895C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0"/>
  </w:num>
  <w:num w:numId="5">
    <w:abstractNumId w:val="12"/>
  </w:num>
  <w:num w:numId="6">
    <w:abstractNumId w:val="23"/>
  </w:num>
  <w:num w:numId="7">
    <w:abstractNumId w:val="18"/>
  </w:num>
  <w:num w:numId="8">
    <w:abstractNumId w:val="24"/>
  </w:num>
  <w:num w:numId="9">
    <w:abstractNumId w:val="25"/>
  </w:num>
  <w:num w:numId="10">
    <w:abstractNumId w:val="30"/>
  </w:num>
  <w:num w:numId="11">
    <w:abstractNumId w:val="28"/>
  </w:num>
  <w:num w:numId="12">
    <w:abstractNumId w:val="8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11"/>
  </w:num>
  <w:num w:numId="18">
    <w:abstractNumId w:val="10"/>
  </w:num>
  <w:num w:numId="19">
    <w:abstractNumId w:val="1"/>
  </w:num>
  <w:num w:numId="20">
    <w:abstractNumId w:val="21"/>
  </w:num>
  <w:num w:numId="21">
    <w:abstractNumId w:val="7"/>
  </w:num>
  <w:num w:numId="22">
    <w:abstractNumId w:val="15"/>
  </w:num>
  <w:num w:numId="23">
    <w:abstractNumId w:val="22"/>
  </w:num>
  <w:num w:numId="24">
    <w:abstractNumId w:val="6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17"/>
  </w:num>
  <w:num w:numId="28">
    <w:abstractNumId w:val="31"/>
  </w:num>
  <w:num w:numId="29">
    <w:abstractNumId w:val="6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6"/>
  </w:num>
  <w:num w:numId="33">
    <w:abstractNumId w:val="6"/>
    <w:lvlOverride w:ilvl="0">
      <w:startOverride w:val="4"/>
    </w:lvlOverride>
  </w:num>
  <w:num w:numId="34">
    <w:abstractNumId w:val="29"/>
  </w:num>
  <w:num w:numId="35">
    <w:abstractNumId w:val="6"/>
    <w:lvlOverride w:ilvl="0">
      <w:startOverride w:val="1"/>
    </w:lvlOverride>
  </w:num>
  <w:num w:numId="36">
    <w:abstractNumId w:val="6"/>
  </w:num>
  <w:num w:numId="37">
    <w:abstractNumId w:val="6"/>
    <w:lvlOverride w:ilvl="0">
      <w:startOverride w:val="1"/>
    </w:lvlOverride>
  </w:num>
  <w:num w:numId="38">
    <w:abstractNumId w:val="9"/>
  </w:num>
  <w:num w:numId="39">
    <w:abstractNumId w:val="9"/>
    <w:lvlOverride w:ilvl="0">
      <w:startOverride w:val="1"/>
    </w:lvlOverride>
  </w:num>
  <w:num w:numId="40">
    <w:abstractNumId w:val="13"/>
  </w:num>
  <w:num w:numId="41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CD"/>
    <w:rsid w:val="000002EF"/>
    <w:rsid w:val="00002938"/>
    <w:rsid w:val="00011DF1"/>
    <w:rsid w:val="00024E1D"/>
    <w:rsid w:val="00025221"/>
    <w:rsid w:val="00025ED3"/>
    <w:rsid w:val="00026E96"/>
    <w:rsid w:val="00033D34"/>
    <w:rsid w:val="000355D8"/>
    <w:rsid w:val="000356D2"/>
    <w:rsid w:val="00035DFE"/>
    <w:rsid w:val="00036B53"/>
    <w:rsid w:val="00036E45"/>
    <w:rsid w:val="00037582"/>
    <w:rsid w:val="00037D93"/>
    <w:rsid w:val="0004392F"/>
    <w:rsid w:val="0004508F"/>
    <w:rsid w:val="000536A4"/>
    <w:rsid w:val="0006235D"/>
    <w:rsid w:val="000644B4"/>
    <w:rsid w:val="000648A7"/>
    <w:rsid w:val="00064CAC"/>
    <w:rsid w:val="0006507B"/>
    <w:rsid w:val="00065756"/>
    <w:rsid w:val="00076DEC"/>
    <w:rsid w:val="00077E36"/>
    <w:rsid w:val="0008282C"/>
    <w:rsid w:val="0008313A"/>
    <w:rsid w:val="000849A9"/>
    <w:rsid w:val="0008510A"/>
    <w:rsid w:val="00086AD7"/>
    <w:rsid w:val="000917E3"/>
    <w:rsid w:val="000A1621"/>
    <w:rsid w:val="000A3123"/>
    <w:rsid w:val="000A356F"/>
    <w:rsid w:val="000A6A83"/>
    <w:rsid w:val="000A7FCD"/>
    <w:rsid w:val="000B1567"/>
    <w:rsid w:val="000B2984"/>
    <w:rsid w:val="000B2CEF"/>
    <w:rsid w:val="000B3772"/>
    <w:rsid w:val="000B7B60"/>
    <w:rsid w:val="000C1465"/>
    <w:rsid w:val="000C6314"/>
    <w:rsid w:val="000C69CB"/>
    <w:rsid w:val="000C7B35"/>
    <w:rsid w:val="000D00F8"/>
    <w:rsid w:val="000D2861"/>
    <w:rsid w:val="000D5E84"/>
    <w:rsid w:val="000E1842"/>
    <w:rsid w:val="000E5BBF"/>
    <w:rsid w:val="000E5C14"/>
    <w:rsid w:val="000E74E6"/>
    <w:rsid w:val="000F2C66"/>
    <w:rsid w:val="000F3988"/>
    <w:rsid w:val="000F3CFE"/>
    <w:rsid w:val="000F6CD4"/>
    <w:rsid w:val="001007AA"/>
    <w:rsid w:val="00101523"/>
    <w:rsid w:val="001024AF"/>
    <w:rsid w:val="001028E6"/>
    <w:rsid w:val="00102ADE"/>
    <w:rsid w:val="00104D6C"/>
    <w:rsid w:val="00112352"/>
    <w:rsid w:val="00116D4B"/>
    <w:rsid w:val="00116F5E"/>
    <w:rsid w:val="001176CF"/>
    <w:rsid w:val="001217C9"/>
    <w:rsid w:val="0012316E"/>
    <w:rsid w:val="001307FA"/>
    <w:rsid w:val="00135A88"/>
    <w:rsid w:val="00136D64"/>
    <w:rsid w:val="00140B40"/>
    <w:rsid w:val="00142286"/>
    <w:rsid w:val="00145C83"/>
    <w:rsid w:val="00146E64"/>
    <w:rsid w:val="00150F1E"/>
    <w:rsid w:val="00156462"/>
    <w:rsid w:val="00160483"/>
    <w:rsid w:val="001628AA"/>
    <w:rsid w:val="001633C3"/>
    <w:rsid w:val="00164277"/>
    <w:rsid w:val="00172775"/>
    <w:rsid w:val="001731F6"/>
    <w:rsid w:val="00174119"/>
    <w:rsid w:val="00175F69"/>
    <w:rsid w:val="00176208"/>
    <w:rsid w:val="00176447"/>
    <w:rsid w:val="00177D09"/>
    <w:rsid w:val="00182364"/>
    <w:rsid w:val="0018790C"/>
    <w:rsid w:val="00192E24"/>
    <w:rsid w:val="001943BC"/>
    <w:rsid w:val="00194793"/>
    <w:rsid w:val="00194C40"/>
    <w:rsid w:val="00195C3F"/>
    <w:rsid w:val="00196B69"/>
    <w:rsid w:val="00197BBF"/>
    <w:rsid w:val="00197FD8"/>
    <w:rsid w:val="001A05FE"/>
    <w:rsid w:val="001A3F21"/>
    <w:rsid w:val="001A72C5"/>
    <w:rsid w:val="001B1DF7"/>
    <w:rsid w:val="001B3A55"/>
    <w:rsid w:val="001B3E8B"/>
    <w:rsid w:val="001B5EB4"/>
    <w:rsid w:val="001B6807"/>
    <w:rsid w:val="001B7BA4"/>
    <w:rsid w:val="001C4CA4"/>
    <w:rsid w:val="001C6883"/>
    <w:rsid w:val="001D0B08"/>
    <w:rsid w:val="001D4DC1"/>
    <w:rsid w:val="001D6AB3"/>
    <w:rsid w:val="001E1D58"/>
    <w:rsid w:val="001E3E25"/>
    <w:rsid w:val="001E5BFA"/>
    <w:rsid w:val="001E5CFA"/>
    <w:rsid w:val="001E793A"/>
    <w:rsid w:val="001F066D"/>
    <w:rsid w:val="001F5395"/>
    <w:rsid w:val="001F6253"/>
    <w:rsid w:val="00204313"/>
    <w:rsid w:val="0020512E"/>
    <w:rsid w:val="00207127"/>
    <w:rsid w:val="002129F7"/>
    <w:rsid w:val="00212B30"/>
    <w:rsid w:val="00212D4A"/>
    <w:rsid w:val="00213327"/>
    <w:rsid w:val="0021484A"/>
    <w:rsid w:val="002165A0"/>
    <w:rsid w:val="00217740"/>
    <w:rsid w:val="0022135E"/>
    <w:rsid w:val="00221AE4"/>
    <w:rsid w:val="00223206"/>
    <w:rsid w:val="00236309"/>
    <w:rsid w:val="002409BC"/>
    <w:rsid w:val="002411B2"/>
    <w:rsid w:val="00243C1A"/>
    <w:rsid w:val="002460B7"/>
    <w:rsid w:val="00251384"/>
    <w:rsid w:val="002527AE"/>
    <w:rsid w:val="002527FF"/>
    <w:rsid w:val="00253AC6"/>
    <w:rsid w:val="0025567E"/>
    <w:rsid w:val="002556BD"/>
    <w:rsid w:val="0025613B"/>
    <w:rsid w:val="00257163"/>
    <w:rsid w:val="00260220"/>
    <w:rsid w:val="00265316"/>
    <w:rsid w:val="00265FA9"/>
    <w:rsid w:val="0027676F"/>
    <w:rsid w:val="0027710A"/>
    <w:rsid w:val="00277D62"/>
    <w:rsid w:val="0028504E"/>
    <w:rsid w:val="002924B2"/>
    <w:rsid w:val="00292A01"/>
    <w:rsid w:val="002A07C7"/>
    <w:rsid w:val="002A415E"/>
    <w:rsid w:val="002A4D5B"/>
    <w:rsid w:val="002B0710"/>
    <w:rsid w:val="002B3676"/>
    <w:rsid w:val="002B7EAB"/>
    <w:rsid w:val="002C12FF"/>
    <w:rsid w:val="002C1C5D"/>
    <w:rsid w:val="002C2EDD"/>
    <w:rsid w:val="002C435F"/>
    <w:rsid w:val="002C622F"/>
    <w:rsid w:val="002D3B2B"/>
    <w:rsid w:val="002D5A63"/>
    <w:rsid w:val="002D754E"/>
    <w:rsid w:val="002E46B3"/>
    <w:rsid w:val="002E561A"/>
    <w:rsid w:val="002E68AF"/>
    <w:rsid w:val="002F0948"/>
    <w:rsid w:val="002F0C3B"/>
    <w:rsid w:val="002F6928"/>
    <w:rsid w:val="002F722E"/>
    <w:rsid w:val="003066A1"/>
    <w:rsid w:val="00306A49"/>
    <w:rsid w:val="003070C7"/>
    <w:rsid w:val="00311DBC"/>
    <w:rsid w:val="00312CDD"/>
    <w:rsid w:val="003135A1"/>
    <w:rsid w:val="003144D0"/>
    <w:rsid w:val="003153C7"/>
    <w:rsid w:val="003167AD"/>
    <w:rsid w:val="003202EA"/>
    <w:rsid w:val="0032127C"/>
    <w:rsid w:val="003214EC"/>
    <w:rsid w:val="00323804"/>
    <w:rsid w:val="0032419A"/>
    <w:rsid w:val="00327CB8"/>
    <w:rsid w:val="0033107E"/>
    <w:rsid w:val="00332827"/>
    <w:rsid w:val="00334582"/>
    <w:rsid w:val="003374EB"/>
    <w:rsid w:val="00341BD7"/>
    <w:rsid w:val="00345FBF"/>
    <w:rsid w:val="00350779"/>
    <w:rsid w:val="0035163F"/>
    <w:rsid w:val="00353DF7"/>
    <w:rsid w:val="00357AC8"/>
    <w:rsid w:val="00361837"/>
    <w:rsid w:val="003619A0"/>
    <w:rsid w:val="00362633"/>
    <w:rsid w:val="0036310B"/>
    <w:rsid w:val="00363BEC"/>
    <w:rsid w:val="00367D85"/>
    <w:rsid w:val="003713E2"/>
    <w:rsid w:val="00372694"/>
    <w:rsid w:val="0037536F"/>
    <w:rsid w:val="00376561"/>
    <w:rsid w:val="00376D29"/>
    <w:rsid w:val="00383842"/>
    <w:rsid w:val="00390F07"/>
    <w:rsid w:val="003921A8"/>
    <w:rsid w:val="003A6150"/>
    <w:rsid w:val="003A7010"/>
    <w:rsid w:val="003A7C61"/>
    <w:rsid w:val="003B1283"/>
    <w:rsid w:val="003B1FE2"/>
    <w:rsid w:val="003B2A41"/>
    <w:rsid w:val="003C1FC5"/>
    <w:rsid w:val="003C4F77"/>
    <w:rsid w:val="003D0D63"/>
    <w:rsid w:val="003D1A1E"/>
    <w:rsid w:val="003D1E40"/>
    <w:rsid w:val="003D5A5B"/>
    <w:rsid w:val="003D659D"/>
    <w:rsid w:val="003E13BE"/>
    <w:rsid w:val="003E41CF"/>
    <w:rsid w:val="003E56CC"/>
    <w:rsid w:val="003E5C21"/>
    <w:rsid w:val="003E6004"/>
    <w:rsid w:val="003E6396"/>
    <w:rsid w:val="003E6C9A"/>
    <w:rsid w:val="003F2510"/>
    <w:rsid w:val="003F5044"/>
    <w:rsid w:val="003F5B3B"/>
    <w:rsid w:val="00400423"/>
    <w:rsid w:val="00402333"/>
    <w:rsid w:val="004024E4"/>
    <w:rsid w:val="00405C9A"/>
    <w:rsid w:val="0040665B"/>
    <w:rsid w:val="00407FEF"/>
    <w:rsid w:val="004113C4"/>
    <w:rsid w:val="00411DD8"/>
    <w:rsid w:val="00412388"/>
    <w:rsid w:val="00415393"/>
    <w:rsid w:val="00425713"/>
    <w:rsid w:val="004259E5"/>
    <w:rsid w:val="00430E46"/>
    <w:rsid w:val="00431B93"/>
    <w:rsid w:val="004326F7"/>
    <w:rsid w:val="00434A75"/>
    <w:rsid w:val="00435848"/>
    <w:rsid w:val="0043686D"/>
    <w:rsid w:val="004403A8"/>
    <w:rsid w:val="004452E3"/>
    <w:rsid w:val="00452C88"/>
    <w:rsid w:val="00454BA9"/>
    <w:rsid w:val="00456785"/>
    <w:rsid w:val="00456A7D"/>
    <w:rsid w:val="0046340D"/>
    <w:rsid w:val="0046366F"/>
    <w:rsid w:val="00463BA0"/>
    <w:rsid w:val="00463E1A"/>
    <w:rsid w:val="00470E36"/>
    <w:rsid w:val="0047419B"/>
    <w:rsid w:val="0048198F"/>
    <w:rsid w:val="004842E2"/>
    <w:rsid w:val="004843A6"/>
    <w:rsid w:val="00492320"/>
    <w:rsid w:val="00496164"/>
    <w:rsid w:val="004A06C8"/>
    <w:rsid w:val="004A12F1"/>
    <w:rsid w:val="004A51F1"/>
    <w:rsid w:val="004A54DD"/>
    <w:rsid w:val="004A5D61"/>
    <w:rsid w:val="004A6F6D"/>
    <w:rsid w:val="004A6FBB"/>
    <w:rsid w:val="004A70A4"/>
    <w:rsid w:val="004A7E47"/>
    <w:rsid w:val="004B3D23"/>
    <w:rsid w:val="004B6622"/>
    <w:rsid w:val="004C11D9"/>
    <w:rsid w:val="004C4508"/>
    <w:rsid w:val="004C48A7"/>
    <w:rsid w:val="004C5459"/>
    <w:rsid w:val="004C72F3"/>
    <w:rsid w:val="004D2893"/>
    <w:rsid w:val="004D56A0"/>
    <w:rsid w:val="004D5B83"/>
    <w:rsid w:val="004E036F"/>
    <w:rsid w:val="004E117E"/>
    <w:rsid w:val="004E188E"/>
    <w:rsid w:val="004E59E9"/>
    <w:rsid w:val="004E6042"/>
    <w:rsid w:val="004F10A8"/>
    <w:rsid w:val="004F2BDC"/>
    <w:rsid w:val="004F741E"/>
    <w:rsid w:val="00503007"/>
    <w:rsid w:val="00503B85"/>
    <w:rsid w:val="00516FD8"/>
    <w:rsid w:val="00520D3D"/>
    <w:rsid w:val="00524835"/>
    <w:rsid w:val="00524B5B"/>
    <w:rsid w:val="005326BA"/>
    <w:rsid w:val="00534BF3"/>
    <w:rsid w:val="00535E96"/>
    <w:rsid w:val="00540A88"/>
    <w:rsid w:val="005416D3"/>
    <w:rsid w:val="005441AA"/>
    <w:rsid w:val="00547338"/>
    <w:rsid w:val="00552680"/>
    <w:rsid w:val="00553783"/>
    <w:rsid w:val="00553970"/>
    <w:rsid w:val="0055559F"/>
    <w:rsid w:val="00557020"/>
    <w:rsid w:val="00557845"/>
    <w:rsid w:val="00561792"/>
    <w:rsid w:val="00566665"/>
    <w:rsid w:val="0056703B"/>
    <w:rsid w:val="0057338A"/>
    <w:rsid w:val="00576C5A"/>
    <w:rsid w:val="005854AF"/>
    <w:rsid w:val="00592471"/>
    <w:rsid w:val="00597D1F"/>
    <w:rsid w:val="005A17C4"/>
    <w:rsid w:val="005A1A94"/>
    <w:rsid w:val="005A46BD"/>
    <w:rsid w:val="005A62EA"/>
    <w:rsid w:val="005A6724"/>
    <w:rsid w:val="005B3111"/>
    <w:rsid w:val="005B3B35"/>
    <w:rsid w:val="005B4CB5"/>
    <w:rsid w:val="005B7197"/>
    <w:rsid w:val="005B72BC"/>
    <w:rsid w:val="005C2281"/>
    <w:rsid w:val="005C4B86"/>
    <w:rsid w:val="005C5DFE"/>
    <w:rsid w:val="005D08EE"/>
    <w:rsid w:val="005D6317"/>
    <w:rsid w:val="005E03C0"/>
    <w:rsid w:val="005E1921"/>
    <w:rsid w:val="005E5A6C"/>
    <w:rsid w:val="005F5A3D"/>
    <w:rsid w:val="005F5DD6"/>
    <w:rsid w:val="005F6DB3"/>
    <w:rsid w:val="005F7C76"/>
    <w:rsid w:val="006038FA"/>
    <w:rsid w:val="0060662D"/>
    <w:rsid w:val="006121D9"/>
    <w:rsid w:val="00612D1A"/>
    <w:rsid w:val="00615026"/>
    <w:rsid w:val="006174CE"/>
    <w:rsid w:val="00623EE8"/>
    <w:rsid w:val="00624190"/>
    <w:rsid w:val="00624874"/>
    <w:rsid w:val="006264A8"/>
    <w:rsid w:val="0062674C"/>
    <w:rsid w:val="00627125"/>
    <w:rsid w:val="0063172D"/>
    <w:rsid w:val="006335C2"/>
    <w:rsid w:val="006335CB"/>
    <w:rsid w:val="006358B4"/>
    <w:rsid w:val="00641529"/>
    <w:rsid w:val="006439A4"/>
    <w:rsid w:val="00645965"/>
    <w:rsid w:val="006530DD"/>
    <w:rsid w:val="00661721"/>
    <w:rsid w:val="0066203A"/>
    <w:rsid w:val="0066216E"/>
    <w:rsid w:val="0066330D"/>
    <w:rsid w:val="0067273D"/>
    <w:rsid w:val="00673108"/>
    <w:rsid w:val="006757AA"/>
    <w:rsid w:val="0067590B"/>
    <w:rsid w:val="0067657D"/>
    <w:rsid w:val="00676890"/>
    <w:rsid w:val="00677930"/>
    <w:rsid w:val="0068255F"/>
    <w:rsid w:val="00682D7D"/>
    <w:rsid w:val="00683903"/>
    <w:rsid w:val="00683B24"/>
    <w:rsid w:val="006841E5"/>
    <w:rsid w:val="006846E2"/>
    <w:rsid w:val="00685209"/>
    <w:rsid w:val="0068629F"/>
    <w:rsid w:val="00694149"/>
    <w:rsid w:val="006943A6"/>
    <w:rsid w:val="006952BC"/>
    <w:rsid w:val="00695C5C"/>
    <w:rsid w:val="0069688B"/>
    <w:rsid w:val="006A1E20"/>
    <w:rsid w:val="006A2B24"/>
    <w:rsid w:val="006A437A"/>
    <w:rsid w:val="006A45EC"/>
    <w:rsid w:val="006B125E"/>
    <w:rsid w:val="006B19EE"/>
    <w:rsid w:val="006B2D73"/>
    <w:rsid w:val="006B420D"/>
    <w:rsid w:val="006B4403"/>
    <w:rsid w:val="006B60D7"/>
    <w:rsid w:val="006B734C"/>
    <w:rsid w:val="006B7EF3"/>
    <w:rsid w:val="006C1B5F"/>
    <w:rsid w:val="006C42EB"/>
    <w:rsid w:val="006C65E1"/>
    <w:rsid w:val="006D0848"/>
    <w:rsid w:val="006D3184"/>
    <w:rsid w:val="006D4CB0"/>
    <w:rsid w:val="006E460B"/>
    <w:rsid w:val="006E5C15"/>
    <w:rsid w:val="006F1D5A"/>
    <w:rsid w:val="006F2579"/>
    <w:rsid w:val="006F6550"/>
    <w:rsid w:val="00702548"/>
    <w:rsid w:val="007048BF"/>
    <w:rsid w:val="00704E09"/>
    <w:rsid w:val="00710371"/>
    <w:rsid w:val="00710501"/>
    <w:rsid w:val="007118EB"/>
    <w:rsid w:val="00711D19"/>
    <w:rsid w:val="00711D58"/>
    <w:rsid w:val="00711D75"/>
    <w:rsid w:val="00713929"/>
    <w:rsid w:val="007139E6"/>
    <w:rsid w:val="0071412A"/>
    <w:rsid w:val="0071549F"/>
    <w:rsid w:val="00716504"/>
    <w:rsid w:val="00720629"/>
    <w:rsid w:val="00720C0D"/>
    <w:rsid w:val="00721E4D"/>
    <w:rsid w:val="00726935"/>
    <w:rsid w:val="00727C70"/>
    <w:rsid w:val="0073132E"/>
    <w:rsid w:val="00732688"/>
    <w:rsid w:val="00733FA3"/>
    <w:rsid w:val="00737651"/>
    <w:rsid w:val="00743734"/>
    <w:rsid w:val="00743A20"/>
    <w:rsid w:val="00746320"/>
    <w:rsid w:val="00750EAF"/>
    <w:rsid w:val="00753473"/>
    <w:rsid w:val="00753713"/>
    <w:rsid w:val="0075402E"/>
    <w:rsid w:val="007540AA"/>
    <w:rsid w:val="0076224E"/>
    <w:rsid w:val="00763832"/>
    <w:rsid w:val="0076448B"/>
    <w:rsid w:val="00766840"/>
    <w:rsid w:val="00766BAE"/>
    <w:rsid w:val="00770791"/>
    <w:rsid w:val="00776927"/>
    <w:rsid w:val="00777DFE"/>
    <w:rsid w:val="007818AB"/>
    <w:rsid w:val="00782043"/>
    <w:rsid w:val="0078222B"/>
    <w:rsid w:val="007822D3"/>
    <w:rsid w:val="00783773"/>
    <w:rsid w:val="0078396D"/>
    <w:rsid w:val="00784EBA"/>
    <w:rsid w:val="0078633B"/>
    <w:rsid w:val="00786A3B"/>
    <w:rsid w:val="00790D8B"/>
    <w:rsid w:val="00791BE3"/>
    <w:rsid w:val="007940BD"/>
    <w:rsid w:val="007940CE"/>
    <w:rsid w:val="007943A0"/>
    <w:rsid w:val="007948F9"/>
    <w:rsid w:val="00794E41"/>
    <w:rsid w:val="007952E9"/>
    <w:rsid w:val="007A450A"/>
    <w:rsid w:val="007A5A56"/>
    <w:rsid w:val="007A6004"/>
    <w:rsid w:val="007A6CF5"/>
    <w:rsid w:val="007A72A0"/>
    <w:rsid w:val="007A7E16"/>
    <w:rsid w:val="007B1F83"/>
    <w:rsid w:val="007B69A9"/>
    <w:rsid w:val="007C2CF8"/>
    <w:rsid w:val="007C5C89"/>
    <w:rsid w:val="007D4136"/>
    <w:rsid w:val="007D5A24"/>
    <w:rsid w:val="007D6ADA"/>
    <w:rsid w:val="007E25F2"/>
    <w:rsid w:val="007E40FE"/>
    <w:rsid w:val="007E7663"/>
    <w:rsid w:val="007F5BE5"/>
    <w:rsid w:val="007F6E91"/>
    <w:rsid w:val="00800B02"/>
    <w:rsid w:val="008046CD"/>
    <w:rsid w:val="00804CD5"/>
    <w:rsid w:val="00806F54"/>
    <w:rsid w:val="00811B87"/>
    <w:rsid w:val="008124E8"/>
    <w:rsid w:val="00812F06"/>
    <w:rsid w:val="00813885"/>
    <w:rsid w:val="00817C1C"/>
    <w:rsid w:val="00823519"/>
    <w:rsid w:val="00826F5E"/>
    <w:rsid w:val="00830FA1"/>
    <w:rsid w:val="00832626"/>
    <w:rsid w:val="008351E3"/>
    <w:rsid w:val="00836780"/>
    <w:rsid w:val="00842DEA"/>
    <w:rsid w:val="00851FBD"/>
    <w:rsid w:val="00855A0C"/>
    <w:rsid w:val="00856202"/>
    <w:rsid w:val="00856905"/>
    <w:rsid w:val="008602EB"/>
    <w:rsid w:val="00860806"/>
    <w:rsid w:val="00861157"/>
    <w:rsid w:val="008631F8"/>
    <w:rsid w:val="00863836"/>
    <w:rsid w:val="008642DD"/>
    <w:rsid w:val="00864DC6"/>
    <w:rsid w:val="008707BB"/>
    <w:rsid w:val="00871B78"/>
    <w:rsid w:val="008762BB"/>
    <w:rsid w:val="00876509"/>
    <w:rsid w:val="00883527"/>
    <w:rsid w:val="00883907"/>
    <w:rsid w:val="00890A2D"/>
    <w:rsid w:val="008923E5"/>
    <w:rsid w:val="00894A41"/>
    <w:rsid w:val="00895DAB"/>
    <w:rsid w:val="008960EA"/>
    <w:rsid w:val="00896F89"/>
    <w:rsid w:val="008974BF"/>
    <w:rsid w:val="0089752B"/>
    <w:rsid w:val="008A0D56"/>
    <w:rsid w:val="008A64B4"/>
    <w:rsid w:val="008A6C62"/>
    <w:rsid w:val="008B3B13"/>
    <w:rsid w:val="008B4271"/>
    <w:rsid w:val="008B6757"/>
    <w:rsid w:val="008B7C3B"/>
    <w:rsid w:val="008C0148"/>
    <w:rsid w:val="008C584C"/>
    <w:rsid w:val="008C6B0C"/>
    <w:rsid w:val="008C7024"/>
    <w:rsid w:val="008C7AB5"/>
    <w:rsid w:val="008D0C70"/>
    <w:rsid w:val="008D26B4"/>
    <w:rsid w:val="008D38C0"/>
    <w:rsid w:val="008D3C64"/>
    <w:rsid w:val="008E21B2"/>
    <w:rsid w:val="008E5F9A"/>
    <w:rsid w:val="008E650F"/>
    <w:rsid w:val="008E77BB"/>
    <w:rsid w:val="008F0BD8"/>
    <w:rsid w:val="008F1AA0"/>
    <w:rsid w:val="008F1BDA"/>
    <w:rsid w:val="008F58E6"/>
    <w:rsid w:val="008F5940"/>
    <w:rsid w:val="008F6A92"/>
    <w:rsid w:val="008F73ED"/>
    <w:rsid w:val="008F78FA"/>
    <w:rsid w:val="00900FE3"/>
    <w:rsid w:val="00903D53"/>
    <w:rsid w:val="009065D3"/>
    <w:rsid w:val="00906A66"/>
    <w:rsid w:val="009077A2"/>
    <w:rsid w:val="00910976"/>
    <w:rsid w:val="009112B6"/>
    <w:rsid w:val="00912FFA"/>
    <w:rsid w:val="00917713"/>
    <w:rsid w:val="009212CE"/>
    <w:rsid w:val="00925BB6"/>
    <w:rsid w:val="00927A03"/>
    <w:rsid w:val="00934AEE"/>
    <w:rsid w:val="00940E42"/>
    <w:rsid w:val="0094267E"/>
    <w:rsid w:val="0094660B"/>
    <w:rsid w:val="00952E9D"/>
    <w:rsid w:val="00953BFB"/>
    <w:rsid w:val="00954DAA"/>
    <w:rsid w:val="00954EA4"/>
    <w:rsid w:val="00956215"/>
    <w:rsid w:val="009579BE"/>
    <w:rsid w:val="009612ED"/>
    <w:rsid w:val="00967F0D"/>
    <w:rsid w:val="00971B2E"/>
    <w:rsid w:val="00971F8A"/>
    <w:rsid w:val="0097262E"/>
    <w:rsid w:val="00972D36"/>
    <w:rsid w:val="00981E7D"/>
    <w:rsid w:val="00982B30"/>
    <w:rsid w:val="0098535D"/>
    <w:rsid w:val="009920CA"/>
    <w:rsid w:val="0099424B"/>
    <w:rsid w:val="00994750"/>
    <w:rsid w:val="009A2D97"/>
    <w:rsid w:val="009A2D9A"/>
    <w:rsid w:val="009A371D"/>
    <w:rsid w:val="009A4165"/>
    <w:rsid w:val="009A4BA7"/>
    <w:rsid w:val="009B0A37"/>
    <w:rsid w:val="009B30A2"/>
    <w:rsid w:val="009B7696"/>
    <w:rsid w:val="009B7B62"/>
    <w:rsid w:val="009C2A78"/>
    <w:rsid w:val="009C6271"/>
    <w:rsid w:val="009D375E"/>
    <w:rsid w:val="009D455B"/>
    <w:rsid w:val="009D52CC"/>
    <w:rsid w:val="009D5D87"/>
    <w:rsid w:val="009D7082"/>
    <w:rsid w:val="009D726F"/>
    <w:rsid w:val="009E0754"/>
    <w:rsid w:val="009E634D"/>
    <w:rsid w:val="009F523A"/>
    <w:rsid w:val="009F5778"/>
    <w:rsid w:val="00A010F5"/>
    <w:rsid w:val="00A03D7D"/>
    <w:rsid w:val="00A04810"/>
    <w:rsid w:val="00A124D8"/>
    <w:rsid w:val="00A12E8B"/>
    <w:rsid w:val="00A1416A"/>
    <w:rsid w:val="00A1516B"/>
    <w:rsid w:val="00A166A7"/>
    <w:rsid w:val="00A22C9E"/>
    <w:rsid w:val="00A23590"/>
    <w:rsid w:val="00A235CB"/>
    <w:rsid w:val="00A2564B"/>
    <w:rsid w:val="00A2687F"/>
    <w:rsid w:val="00A31E1E"/>
    <w:rsid w:val="00A325BF"/>
    <w:rsid w:val="00A32FAB"/>
    <w:rsid w:val="00A3796B"/>
    <w:rsid w:val="00A433D8"/>
    <w:rsid w:val="00A500AA"/>
    <w:rsid w:val="00A50325"/>
    <w:rsid w:val="00A50480"/>
    <w:rsid w:val="00A52E64"/>
    <w:rsid w:val="00A537A8"/>
    <w:rsid w:val="00A56737"/>
    <w:rsid w:val="00A56DDE"/>
    <w:rsid w:val="00A61D28"/>
    <w:rsid w:val="00A6207F"/>
    <w:rsid w:val="00A63996"/>
    <w:rsid w:val="00A66CC8"/>
    <w:rsid w:val="00A72951"/>
    <w:rsid w:val="00A72E5A"/>
    <w:rsid w:val="00A76B59"/>
    <w:rsid w:val="00A7790B"/>
    <w:rsid w:val="00A80DF8"/>
    <w:rsid w:val="00A82B07"/>
    <w:rsid w:val="00A82B6A"/>
    <w:rsid w:val="00A83D05"/>
    <w:rsid w:val="00A84121"/>
    <w:rsid w:val="00A8430D"/>
    <w:rsid w:val="00A8579F"/>
    <w:rsid w:val="00A8608F"/>
    <w:rsid w:val="00A86190"/>
    <w:rsid w:val="00A86FD1"/>
    <w:rsid w:val="00A87D0A"/>
    <w:rsid w:val="00A9011E"/>
    <w:rsid w:val="00A90C83"/>
    <w:rsid w:val="00A91CA1"/>
    <w:rsid w:val="00A9252E"/>
    <w:rsid w:val="00A938AD"/>
    <w:rsid w:val="00A95C02"/>
    <w:rsid w:val="00A96223"/>
    <w:rsid w:val="00A96755"/>
    <w:rsid w:val="00A96C87"/>
    <w:rsid w:val="00A9726C"/>
    <w:rsid w:val="00A97C21"/>
    <w:rsid w:val="00AA05B5"/>
    <w:rsid w:val="00AA2BB5"/>
    <w:rsid w:val="00AB13BD"/>
    <w:rsid w:val="00AB1EB0"/>
    <w:rsid w:val="00AB4626"/>
    <w:rsid w:val="00AB5E80"/>
    <w:rsid w:val="00AB771C"/>
    <w:rsid w:val="00AC1796"/>
    <w:rsid w:val="00AC4552"/>
    <w:rsid w:val="00AC4833"/>
    <w:rsid w:val="00AC4B9B"/>
    <w:rsid w:val="00AD4C46"/>
    <w:rsid w:val="00AE1CFE"/>
    <w:rsid w:val="00AE3B7A"/>
    <w:rsid w:val="00AE67A4"/>
    <w:rsid w:val="00AE78B2"/>
    <w:rsid w:val="00AF106A"/>
    <w:rsid w:val="00AF6096"/>
    <w:rsid w:val="00B01446"/>
    <w:rsid w:val="00B01484"/>
    <w:rsid w:val="00B04084"/>
    <w:rsid w:val="00B040B4"/>
    <w:rsid w:val="00B0573C"/>
    <w:rsid w:val="00B10591"/>
    <w:rsid w:val="00B10832"/>
    <w:rsid w:val="00B137D5"/>
    <w:rsid w:val="00B14411"/>
    <w:rsid w:val="00B162A7"/>
    <w:rsid w:val="00B17CDE"/>
    <w:rsid w:val="00B26DE7"/>
    <w:rsid w:val="00B2779F"/>
    <w:rsid w:val="00B27EA5"/>
    <w:rsid w:val="00B303BE"/>
    <w:rsid w:val="00B31C33"/>
    <w:rsid w:val="00B341B1"/>
    <w:rsid w:val="00B41FAF"/>
    <w:rsid w:val="00B438D4"/>
    <w:rsid w:val="00B50878"/>
    <w:rsid w:val="00B51D10"/>
    <w:rsid w:val="00B53714"/>
    <w:rsid w:val="00B55443"/>
    <w:rsid w:val="00B557F3"/>
    <w:rsid w:val="00B55FBD"/>
    <w:rsid w:val="00B57C74"/>
    <w:rsid w:val="00B60265"/>
    <w:rsid w:val="00B64F21"/>
    <w:rsid w:val="00B66A80"/>
    <w:rsid w:val="00B7473E"/>
    <w:rsid w:val="00B75956"/>
    <w:rsid w:val="00B76085"/>
    <w:rsid w:val="00B813AE"/>
    <w:rsid w:val="00B83544"/>
    <w:rsid w:val="00B84F15"/>
    <w:rsid w:val="00B84F37"/>
    <w:rsid w:val="00B871B1"/>
    <w:rsid w:val="00B903D4"/>
    <w:rsid w:val="00B9616D"/>
    <w:rsid w:val="00BA04A5"/>
    <w:rsid w:val="00BA178D"/>
    <w:rsid w:val="00BA1BCF"/>
    <w:rsid w:val="00BA4E4F"/>
    <w:rsid w:val="00BA7D60"/>
    <w:rsid w:val="00BB4D54"/>
    <w:rsid w:val="00BB522B"/>
    <w:rsid w:val="00BC0F09"/>
    <w:rsid w:val="00BC3405"/>
    <w:rsid w:val="00BC3FED"/>
    <w:rsid w:val="00BC40A7"/>
    <w:rsid w:val="00BC5A4C"/>
    <w:rsid w:val="00BD5E26"/>
    <w:rsid w:val="00BD6AF2"/>
    <w:rsid w:val="00BE5052"/>
    <w:rsid w:val="00BE5412"/>
    <w:rsid w:val="00BE7814"/>
    <w:rsid w:val="00BE7DFE"/>
    <w:rsid w:val="00BF20AF"/>
    <w:rsid w:val="00BF2E46"/>
    <w:rsid w:val="00BF7E99"/>
    <w:rsid w:val="00C008E2"/>
    <w:rsid w:val="00C05F40"/>
    <w:rsid w:val="00C0612B"/>
    <w:rsid w:val="00C06CFB"/>
    <w:rsid w:val="00C1109B"/>
    <w:rsid w:val="00C11689"/>
    <w:rsid w:val="00C11FF0"/>
    <w:rsid w:val="00C13D37"/>
    <w:rsid w:val="00C15106"/>
    <w:rsid w:val="00C16E7D"/>
    <w:rsid w:val="00C2225F"/>
    <w:rsid w:val="00C22947"/>
    <w:rsid w:val="00C23296"/>
    <w:rsid w:val="00C2617A"/>
    <w:rsid w:val="00C2651E"/>
    <w:rsid w:val="00C32686"/>
    <w:rsid w:val="00C37CBE"/>
    <w:rsid w:val="00C41020"/>
    <w:rsid w:val="00C41513"/>
    <w:rsid w:val="00C45E34"/>
    <w:rsid w:val="00C50987"/>
    <w:rsid w:val="00C51820"/>
    <w:rsid w:val="00C53252"/>
    <w:rsid w:val="00C53960"/>
    <w:rsid w:val="00C5581C"/>
    <w:rsid w:val="00C55BD1"/>
    <w:rsid w:val="00C5656F"/>
    <w:rsid w:val="00C56FA9"/>
    <w:rsid w:val="00C602AB"/>
    <w:rsid w:val="00C634E1"/>
    <w:rsid w:val="00C65596"/>
    <w:rsid w:val="00C65EFB"/>
    <w:rsid w:val="00C70199"/>
    <w:rsid w:val="00C722B7"/>
    <w:rsid w:val="00C72FE0"/>
    <w:rsid w:val="00C7341E"/>
    <w:rsid w:val="00C74C44"/>
    <w:rsid w:val="00C765FC"/>
    <w:rsid w:val="00C83021"/>
    <w:rsid w:val="00C8445B"/>
    <w:rsid w:val="00C861C9"/>
    <w:rsid w:val="00C90E5C"/>
    <w:rsid w:val="00C911DE"/>
    <w:rsid w:val="00C92104"/>
    <w:rsid w:val="00C949CD"/>
    <w:rsid w:val="00C9733B"/>
    <w:rsid w:val="00CA0950"/>
    <w:rsid w:val="00CA0AC0"/>
    <w:rsid w:val="00CA1381"/>
    <w:rsid w:val="00CA14DA"/>
    <w:rsid w:val="00CA253B"/>
    <w:rsid w:val="00CA325D"/>
    <w:rsid w:val="00CA4771"/>
    <w:rsid w:val="00CB4688"/>
    <w:rsid w:val="00CB61FE"/>
    <w:rsid w:val="00CC0654"/>
    <w:rsid w:val="00CC10BB"/>
    <w:rsid w:val="00CC50EB"/>
    <w:rsid w:val="00CD13AB"/>
    <w:rsid w:val="00CD4C34"/>
    <w:rsid w:val="00CD50F9"/>
    <w:rsid w:val="00CE3CEC"/>
    <w:rsid w:val="00CE436E"/>
    <w:rsid w:val="00CE7923"/>
    <w:rsid w:val="00CE7C21"/>
    <w:rsid w:val="00CF0CD7"/>
    <w:rsid w:val="00CF20BF"/>
    <w:rsid w:val="00CF6E34"/>
    <w:rsid w:val="00CF7530"/>
    <w:rsid w:val="00CF76DB"/>
    <w:rsid w:val="00D04178"/>
    <w:rsid w:val="00D069F6"/>
    <w:rsid w:val="00D0754E"/>
    <w:rsid w:val="00D10FA6"/>
    <w:rsid w:val="00D141A1"/>
    <w:rsid w:val="00D15EAD"/>
    <w:rsid w:val="00D160FD"/>
    <w:rsid w:val="00D16E99"/>
    <w:rsid w:val="00D23678"/>
    <w:rsid w:val="00D23871"/>
    <w:rsid w:val="00D25092"/>
    <w:rsid w:val="00D25BDE"/>
    <w:rsid w:val="00D26BC6"/>
    <w:rsid w:val="00D3336C"/>
    <w:rsid w:val="00D3391A"/>
    <w:rsid w:val="00D357E5"/>
    <w:rsid w:val="00D36EF1"/>
    <w:rsid w:val="00D3740F"/>
    <w:rsid w:val="00D412E8"/>
    <w:rsid w:val="00D438CA"/>
    <w:rsid w:val="00D43B32"/>
    <w:rsid w:val="00D45660"/>
    <w:rsid w:val="00D51E8B"/>
    <w:rsid w:val="00D57808"/>
    <w:rsid w:val="00D57A6F"/>
    <w:rsid w:val="00D60382"/>
    <w:rsid w:val="00D6612B"/>
    <w:rsid w:val="00D668E4"/>
    <w:rsid w:val="00D7125B"/>
    <w:rsid w:val="00D7607B"/>
    <w:rsid w:val="00D84673"/>
    <w:rsid w:val="00D937AA"/>
    <w:rsid w:val="00D9712D"/>
    <w:rsid w:val="00D97A78"/>
    <w:rsid w:val="00DA35F5"/>
    <w:rsid w:val="00DA3C92"/>
    <w:rsid w:val="00DA5250"/>
    <w:rsid w:val="00DA5849"/>
    <w:rsid w:val="00DA5DFF"/>
    <w:rsid w:val="00DA68DC"/>
    <w:rsid w:val="00DB25A8"/>
    <w:rsid w:val="00DB3375"/>
    <w:rsid w:val="00DB4094"/>
    <w:rsid w:val="00DB5772"/>
    <w:rsid w:val="00DB5AE1"/>
    <w:rsid w:val="00DB71E6"/>
    <w:rsid w:val="00DC2CC7"/>
    <w:rsid w:val="00DC40EA"/>
    <w:rsid w:val="00DC46C0"/>
    <w:rsid w:val="00DD0C7A"/>
    <w:rsid w:val="00DD105A"/>
    <w:rsid w:val="00DD14E9"/>
    <w:rsid w:val="00DD2FA7"/>
    <w:rsid w:val="00DD7AB5"/>
    <w:rsid w:val="00DE007B"/>
    <w:rsid w:val="00DE057C"/>
    <w:rsid w:val="00DE5C7B"/>
    <w:rsid w:val="00DE6F16"/>
    <w:rsid w:val="00DF09B1"/>
    <w:rsid w:val="00DF1B43"/>
    <w:rsid w:val="00DF2363"/>
    <w:rsid w:val="00DF27E0"/>
    <w:rsid w:val="00DF2A68"/>
    <w:rsid w:val="00DF643F"/>
    <w:rsid w:val="00DF6FA1"/>
    <w:rsid w:val="00E03C67"/>
    <w:rsid w:val="00E03FE9"/>
    <w:rsid w:val="00E042C2"/>
    <w:rsid w:val="00E04502"/>
    <w:rsid w:val="00E04B07"/>
    <w:rsid w:val="00E054B0"/>
    <w:rsid w:val="00E06E96"/>
    <w:rsid w:val="00E124DB"/>
    <w:rsid w:val="00E12DD6"/>
    <w:rsid w:val="00E13725"/>
    <w:rsid w:val="00E13B59"/>
    <w:rsid w:val="00E166D5"/>
    <w:rsid w:val="00E20CFA"/>
    <w:rsid w:val="00E215AC"/>
    <w:rsid w:val="00E22730"/>
    <w:rsid w:val="00E22D9E"/>
    <w:rsid w:val="00E23E3B"/>
    <w:rsid w:val="00E25CF2"/>
    <w:rsid w:val="00E307F3"/>
    <w:rsid w:val="00E31262"/>
    <w:rsid w:val="00E3241F"/>
    <w:rsid w:val="00E32603"/>
    <w:rsid w:val="00E32BF1"/>
    <w:rsid w:val="00E367D1"/>
    <w:rsid w:val="00E3694E"/>
    <w:rsid w:val="00E4208D"/>
    <w:rsid w:val="00E421CD"/>
    <w:rsid w:val="00E4393B"/>
    <w:rsid w:val="00E45CD2"/>
    <w:rsid w:val="00E476B7"/>
    <w:rsid w:val="00E50493"/>
    <w:rsid w:val="00E50550"/>
    <w:rsid w:val="00E530B1"/>
    <w:rsid w:val="00E54AC3"/>
    <w:rsid w:val="00E56846"/>
    <w:rsid w:val="00E57A10"/>
    <w:rsid w:val="00E60DAC"/>
    <w:rsid w:val="00E6317B"/>
    <w:rsid w:val="00E67C41"/>
    <w:rsid w:val="00E71ED0"/>
    <w:rsid w:val="00E7451A"/>
    <w:rsid w:val="00E836E7"/>
    <w:rsid w:val="00E87ED9"/>
    <w:rsid w:val="00E92292"/>
    <w:rsid w:val="00E9451D"/>
    <w:rsid w:val="00E96F36"/>
    <w:rsid w:val="00EB14DA"/>
    <w:rsid w:val="00EB363B"/>
    <w:rsid w:val="00EB4698"/>
    <w:rsid w:val="00EB487E"/>
    <w:rsid w:val="00EB670C"/>
    <w:rsid w:val="00EC1B34"/>
    <w:rsid w:val="00EC2744"/>
    <w:rsid w:val="00EC2D16"/>
    <w:rsid w:val="00EC4B6E"/>
    <w:rsid w:val="00EC5596"/>
    <w:rsid w:val="00EC5770"/>
    <w:rsid w:val="00ED12B0"/>
    <w:rsid w:val="00ED34D9"/>
    <w:rsid w:val="00ED519A"/>
    <w:rsid w:val="00EE0352"/>
    <w:rsid w:val="00EE5916"/>
    <w:rsid w:val="00EE67BE"/>
    <w:rsid w:val="00EF1E63"/>
    <w:rsid w:val="00EF53D5"/>
    <w:rsid w:val="00EF65C9"/>
    <w:rsid w:val="00EF7486"/>
    <w:rsid w:val="00F02132"/>
    <w:rsid w:val="00F032CD"/>
    <w:rsid w:val="00F04FD8"/>
    <w:rsid w:val="00F062A8"/>
    <w:rsid w:val="00F06477"/>
    <w:rsid w:val="00F072AE"/>
    <w:rsid w:val="00F139C1"/>
    <w:rsid w:val="00F14F87"/>
    <w:rsid w:val="00F15469"/>
    <w:rsid w:val="00F17D69"/>
    <w:rsid w:val="00F2024A"/>
    <w:rsid w:val="00F21EED"/>
    <w:rsid w:val="00F27BD7"/>
    <w:rsid w:val="00F3054D"/>
    <w:rsid w:val="00F3117C"/>
    <w:rsid w:val="00F31F80"/>
    <w:rsid w:val="00F35489"/>
    <w:rsid w:val="00F374E5"/>
    <w:rsid w:val="00F403C0"/>
    <w:rsid w:val="00F421F2"/>
    <w:rsid w:val="00F44A3E"/>
    <w:rsid w:val="00F5055C"/>
    <w:rsid w:val="00F5209A"/>
    <w:rsid w:val="00F54894"/>
    <w:rsid w:val="00F54FAD"/>
    <w:rsid w:val="00F642AB"/>
    <w:rsid w:val="00F65CFE"/>
    <w:rsid w:val="00F7044A"/>
    <w:rsid w:val="00F75010"/>
    <w:rsid w:val="00F752D7"/>
    <w:rsid w:val="00F819BD"/>
    <w:rsid w:val="00F82F74"/>
    <w:rsid w:val="00F833E5"/>
    <w:rsid w:val="00F8362D"/>
    <w:rsid w:val="00F83A71"/>
    <w:rsid w:val="00F87368"/>
    <w:rsid w:val="00F906E7"/>
    <w:rsid w:val="00F92B3E"/>
    <w:rsid w:val="00F937A7"/>
    <w:rsid w:val="00F971A9"/>
    <w:rsid w:val="00FA0AC8"/>
    <w:rsid w:val="00FA2100"/>
    <w:rsid w:val="00FA2B2D"/>
    <w:rsid w:val="00FA302E"/>
    <w:rsid w:val="00FA35BE"/>
    <w:rsid w:val="00FB0ECE"/>
    <w:rsid w:val="00FB14D1"/>
    <w:rsid w:val="00FB1589"/>
    <w:rsid w:val="00FC0A50"/>
    <w:rsid w:val="00FC4733"/>
    <w:rsid w:val="00FC62F8"/>
    <w:rsid w:val="00FD2C5F"/>
    <w:rsid w:val="00FD789C"/>
    <w:rsid w:val="00FE1131"/>
    <w:rsid w:val="00FE2A8F"/>
    <w:rsid w:val="00FE5C67"/>
    <w:rsid w:val="00FE5FE5"/>
    <w:rsid w:val="00FE64EF"/>
    <w:rsid w:val="00FE656B"/>
    <w:rsid w:val="00FE6C3D"/>
    <w:rsid w:val="00FE6CD6"/>
    <w:rsid w:val="00FF2F5C"/>
    <w:rsid w:val="00FF5E2A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C6CA69"/>
  <w15:docId w15:val="{020DBAB6-CEAC-49B5-9900-2C368600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6550"/>
    <w:pPr>
      <w:spacing w:after="160" w:line="256" w:lineRule="auto"/>
    </w:pPr>
    <w:rPr>
      <w:rFonts w:ascii="Times New Roman" w:hAnsi="Times New Roman"/>
      <w:sz w:val="28"/>
      <w:szCs w:val="22"/>
      <w:lang w:eastAsia="en-US"/>
    </w:rPr>
  </w:style>
  <w:style w:type="paragraph" w:styleId="13">
    <w:name w:val="heading 1"/>
    <w:basedOn w:val="a1"/>
    <w:next w:val="a1"/>
    <w:link w:val="14"/>
    <w:uiPriority w:val="99"/>
    <w:qFormat/>
    <w:rsid w:val="00FE5FE5"/>
    <w:pPr>
      <w:keepNext/>
      <w:keepLines/>
      <w:pageBreakBefore/>
      <w:spacing w:after="0" w:line="240" w:lineRule="auto"/>
      <w:ind w:firstLine="851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C56FA9"/>
    <w:pPr>
      <w:keepNext/>
      <w:keepLines/>
      <w:spacing w:after="0" w:line="240" w:lineRule="auto"/>
      <w:ind w:firstLine="851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9"/>
    <w:qFormat/>
    <w:rsid w:val="003E5C21"/>
    <w:pPr>
      <w:keepNext/>
      <w:widowControl w:val="0"/>
      <w:spacing w:after="120" w:line="480" w:lineRule="auto"/>
      <w:ind w:firstLine="851"/>
      <w:outlineLvl w:val="2"/>
    </w:pPr>
    <w:rPr>
      <w:rFonts w:eastAsia="Times New Roman"/>
      <w:b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4">
    <w:name w:val="Заголовок 1 Знак"/>
    <w:link w:val="13"/>
    <w:uiPriority w:val="99"/>
    <w:locked/>
    <w:rsid w:val="00FE5FE5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C56FA9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E5C21"/>
    <w:rPr>
      <w:rFonts w:ascii="Times New Roman" w:hAnsi="Times New Roman" w:cs="Times New Roman"/>
      <w:b/>
      <w:sz w:val="20"/>
      <w:szCs w:val="20"/>
      <w:lang w:eastAsia="ru-RU"/>
    </w:rPr>
  </w:style>
  <w:style w:type="table" w:styleId="a5">
    <w:name w:val="Table Grid"/>
    <w:basedOn w:val="a3"/>
    <w:uiPriority w:val="39"/>
    <w:rsid w:val="005F5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rsid w:val="00C51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C51820"/>
    <w:rPr>
      <w:rFonts w:ascii="Tahoma" w:hAnsi="Tahoma" w:cs="Tahoma"/>
      <w:sz w:val="16"/>
      <w:szCs w:val="16"/>
    </w:rPr>
  </w:style>
  <w:style w:type="paragraph" w:styleId="15">
    <w:name w:val="toc 1"/>
    <w:basedOn w:val="a1"/>
    <w:next w:val="a1"/>
    <w:autoRedefine/>
    <w:uiPriority w:val="39"/>
    <w:rsid w:val="00804CD5"/>
    <w:pPr>
      <w:tabs>
        <w:tab w:val="left" w:pos="560"/>
        <w:tab w:val="right" w:leader="dot" w:pos="9344"/>
      </w:tabs>
      <w:spacing w:before="240" w:after="120"/>
    </w:pPr>
    <w:rPr>
      <w:b/>
      <w:bCs/>
      <w:szCs w:val="20"/>
    </w:rPr>
  </w:style>
  <w:style w:type="paragraph" w:styleId="a8">
    <w:name w:val="TOC Heading"/>
    <w:basedOn w:val="13"/>
    <w:next w:val="a1"/>
    <w:uiPriority w:val="39"/>
    <w:qFormat/>
    <w:rsid w:val="005B3111"/>
    <w:pPr>
      <w:spacing w:line="276" w:lineRule="auto"/>
      <w:jc w:val="center"/>
      <w:outlineLvl w:val="9"/>
    </w:pPr>
    <w:rPr>
      <w:lang w:eastAsia="ru-RU"/>
    </w:rPr>
  </w:style>
  <w:style w:type="character" w:styleId="a9">
    <w:name w:val="Placeholder Text"/>
    <w:uiPriority w:val="99"/>
    <w:semiHidden/>
    <w:rsid w:val="004C11D9"/>
    <w:rPr>
      <w:rFonts w:cs="Times New Roman"/>
      <w:color w:val="808080"/>
    </w:rPr>
  </w:style>
  <w:style w:type="paragraph" w:styleId="aa">
    <w:name w:val="footnote text"/>
    <w:basedOn w:val="a1"/>
    <w:link w:val="ab"/>
    <w:uiPriority w:val="99"/>
    <w:semiHidden/>
    <w:rsid w:val="00195C3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link w:val="aa"/>
    <w:uiPriority w:val="99"/>
    <w:semiHidden/>
    <w:locked/>
    <w:rsid w:val="00195C3F"/>
    <w:rPr>
      <w:rFonts w:cs="Times New Roman"/>
      <w:sz w:val="20"/>
      <w:szCs w:val="20"/>
    </w:rPr>
  </w:style>
  <w:style w:type="character" w:styleId="ac">
    <w:name w:val="footnote reference"/>
    <w:uiPriority w:val="99"/>
    <w:semiHidden/>
    <w:rsid w:val="00195C3F"/>
    <w:rPr>
      <w:rFonts w:cs="Times New Roman"/>
      <w:vertAlign w:val="superscript"/>
    </w:rPr>
  </w:style>
  <w:style w:type="paragraph" w:customStyle="1" w:styleId="ad">
    <w:name w:val="Абзац"/>
    <w:basedOn w:val="a1"/>
    <w:uiPriority w:val="99"/>
    <w:rsid w:val="00E124DB"/>
    <w:pPr>
      <w:spacing w:after="0" w:line="360" w:lineRule="auto"/>
      <w:ind w:firstLine="851"/>
      <w:jc w:val="both"/>
    </w:pPr>
    <w:rPr>
      <w:szCs w:val="28"/>
    </w:rPr>
  </w:style>
  <w:style w:type="paragraph" w:customStyle="1" w:styleId="ae">
    <w:name w:val="формулы"/>
    <w:basedOn w:val="13"/>
    <w:next w:val="13"/>
    <w:uiPriority w:val="99"/>
    <w:rsid w:val="00C45E34"/>
    <w:pPr>
      <w:keepNext w:val="0"/>
      <w:keepLines w:val="0"/>
      <w:pageBreakBefore w:val="0"/>
      <w:tabs>
        <w:tab w:val="center" w:pos="4678"/>
        <w:tab w:val="right" w:pos="9355"/>
      </w:tabs>
      <w:spacing w:line="360" w:lineRule="auto"/>
      <w:jc w:val="center"/>
    </w:pPr>
    <w:rPr>
      <w:b w:val="0"/>
      <w:kern w:val="36"/>
      <w:szCs w:val="48"/>
      <w:lang w:eastAsia="ru-RU"/>
    </w:rPr>
  </w:style>
  <w:style w:type="paragraph" w:customStyle="1" w:styleId="af">
    <w:name w:val="Таблицы"/>
    <w:aliases w:val="подпись рисунков"/>
    <w:basedOn w:val="a1"/>
    <w:uiPriority w:val="99"/>
    <w:rsid w:val="008D3C64"/>
    <w:pPr>
      <w:spacing w:after="40" w:line="360" w:lineRule="auto"/>
      <w:jc w:val="center"/>
    </w:pPr>
  </w:style>
  <w:style w:type="paragraph" w:customStyle="1" w:styleId="af0">
    <w:name w:val="Структурные элементы"/>
    <w:basedOn w:val="13"/>
    <w:uiPriority w:val="99"/>
    <w:rsid w:val="00A82B07"/>
    <w:pPr>
      <w:spacing w:line="480" w:lineRule="auto"/>
      <w:jc w:val="center"/>
    </w:pPr>
  </w:style>
  <w:style w:type="paragraph" w:styleId="21">
    <w:name w:val="toc 2"/>
    <w:basedOn w:val="a1"/>
    <w:next w:val="a1"/>
    <w:autoRedefine/>
    <w:uiPriority w:val="39"/>
    <w:rsid w:val="00F3117C"/>
    <w:pPr>
      <w:tabs>
        <w:tab w:val="left" w:pos="880"/>
        <w:tab w:val="right" w:leader="dot" w:pos="9345"/>
      </w:tabs>
      <w:spacing w:after="100"/>
      <w:ind w:left="280"/>
    </w:pPr>
    <w:rPr>
      <w:noProof/>
      <w:szCs w:val="28"/>
    </w:rPr>
  </w:style>
  <w:style w:type="paragraph" w:customStyle="1" w:styleId="af1">
    <w:name w:val="Сноски"/>
    <w:basedOn w:val="aa"/>
    <w:uiPriority w:val="99"/>
    <w:rsid w:val="00766840"/>
    <w:rPr>
      <w:rFonts w:ascii="Arial" w:hAnsi="Arial"/>
      <w:sz w:val="24"/>
      <w:szCs w:val="24"/>
    </w:rPr>
  </w:style>
  <w:style w:type="paragraph" w:styleId="af2">
    <w:name w:val="List Paragraph"/>
    <w:basedOn w:val="a1"/>
    <w:link w:val="af3"/>
    <w:uiPriority w:val="99"/>
    <w:qFormat/>
    <w:rsid w:val="00524B5B"/>
    <w:pPr>
      <w:spacing w:before="120" w:after="120" w:line="257" w:lineRule="auto"/>
      <w:ind w:left="720"/>
      <w:contextualSpacing/>
    </w:pPr>
  </w:style>
  <w:style w:type="paragraph" w:styleId="af4">
    <w:name w:val="Normal (Web)"/>
    <w:basedOn w:val="a1"/>
    <w:uiPriority w:val="99"/>
    <w:semiHidden/>
    <w:rsid w:val="009112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99"/>
    <w:rsid w:val="00B41FAF"/>
    <w:pPr>
      <w:spacing w:after="100"/>
      <w:ind w:left="560"/>
    </w:pPr>
  </w:style>
  <w:style w:type="character" w:styleId="af5">
    <w:name w:val="Hyperlink"/>
    <w:uiPriority w:val="99"/>
    <w:rsid w:val="003E6C9A"/>
    <w:rPr>
      <w:rFonts w:cs="Times New Roman"/>
      <w:color w:val="0563C1"/>
      <w:u w:val="single"/>
    </w:rPr>
  </w:style>
  <w:style w:type="paragraph" w:customStyle="1" w:styleId="af6">
    <w:name w:val="Код"/>
    <w:basedOn w:val="a1"/>
    <w:uiPriority w:val="99"/>
    <w:rsid w:val="00566665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noProof/>
      <w:color w:val="000000"/>
      <w:sz w:val="20"/>
      <w:szCs w:val="20"/>
    </w:rPr>
  </w:style>
  <w:style w:type="paragraph" w:customStyle="1" w:styleId="0">
    <w:name w:val="Стиль После:  0 пт Междустр.интервал:  полуторный"/>
    <w:basedOn w:val="a1"/>
    <w:uiPriority w:val="99"/>
    <w:rsid w:val="00566665"/>
    <w:pPr>
      <w:spacing w:after="0" w:line="360" w:lineRule="auto"/>
      <w:jc w:val="both"/>
    </w:pPr>
    <w:rPr>
      <w:szCs w:val="20"/>
    </w:rPr>
  </w:style>
  <w:style w:type="paragraph" w:customStyle="1" w:styleId="a">
    <w:name w:val="Мой список"/>
    <w:basedOn w:val="a1"/>
    <w:uiPriority w:val="99"/>
    <w:rsid w:val="00566665"/>
    <w:pPr>
      <w:numPr>
        <w:numId w:val="1"/>
      </w:numPr>
      <w:tabs>
        <w:tab w:val="clear" w:pos="720"/>
      </w:tabs>
      <w:spacing w:after="0" w:line="360" w:lineRule="auto"/>
      <w:ind w:left="0" w:firstLine="851"/>
      <w:jc w:val="both"/>
    </w:pPr>
    <w:rPr>
      <w:szCs w:val="20"/>
    </w:rPr>
  </w:style>
  <w:style w:type="paragraph" w:styleId="af7">
    <w:name w:val="header"/>
    <w:basedOn w:val="a1"/>
    <w:link w:val="af8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styleId="af9">
    <w:name w:val="footer"/>
    <w:basedOn w:val="a1"/>
    <w:link w:val="afa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customStyle="1" w:styleId="afb">
    <w:name w:val="Структурные элем"/>
    <w:basedOn w:val="a1"/>
    <w:rsid w:val="006B7EF3"/>
    <w:pPr>
      <w:spacing w:line="360" w:lineRule="auto"/>
      <w:ind w:firstLine="851"/>
    </w:pPr>
    <w:rPr>
      <w:rFonts w:eastAsia="Times New Roman"/>
      <w:szCs w:val="20"/>
    </w:rPr>
  </w:style>
  <w:style w:type="paragraph" w:customStyle="1" w:styleId="afc">
    <w:name w:val="с.э"/>
    <w:basedOn w:val="a1"/>
    <w:rsid w:val="006B7EF3"/>
    <w:pPr>
      <w:spacing w:line="360" w:lineRule="auto"/>
      <w:ind w:firstLine="851"/>
      <w:jc w:val="center"/>
    </w:pPr>
    <w:rPr>
      <w:rFonts w:eastAsia="Times New Roman"/>
      <w:b/>
      <w:bCs/>
      <w:szCs w:val="20"/>
    </w:rPr>
  </w:style>
  <w:style w:type="paragraph" w:customStyle="1" w:styleId="afd">
    <w:name w:val="ТЕКСТ"/>
    <w:basedOn w:val="a1"/>
    <w:link w:val="afe"/>
    <w:qFormat/>
    <w:rsid w:val="00B7473E"/>
    <w:pPr>
      <w:spacing w:after="0" w:line="360" w:lineRule="auto"/>
      <w:ind w:firstLine="851"/>
      <w:jc w:val="both"/>
    </w:pPr>
    <w:rPr>
      <w:szCs w:val="20"/>
      <w:lang w:eastAsia="x-none"/>
    </w:rPr>
  </w:style>
  <w:style w:type="character" w:customStyle="1" w:styleId="afe">
    <w:name w:val="ТЕКСТ Знак"/>
    <w:basedOn w:val="a2"/>
    <w:link w:val="afd"/>
    <w:rsid w:val="00B7473E"/>
    <w:rPr>
      <w:rFonts w:ascii="Times New Roman" w:hAnsi="Times New Roman"/>
      <w:sz w:val="28"/>
      <w:lang w:eastAsia="x-none"/>
    </w:rPr>
  </w:style>
  <w:style w:type="paragraph" w:customStyle="1" w:styleId="16">
    <w:name w:val="1подпись"/>
    <w:basedOn w:val="aff"/>
    <w:link w:val="17"/>
    <w:autoRedefine/>
    <w:qFormat/>
    <w:rsid w:val="00B17CDE"/>
    <w:pPr>
      <w:spacing w:after="240" w:line="360" w:lineRule="auto"/>
      <w:ind w:firstLine="851"/>
    </w:pPr>
    <w:rPr>
      <w:rFonts w:eastAsia="Times New Roman"/>
      <w:i/>
      <w:color w:val="000000" w:themeColor="text1"/>
      <w:lang w:eastAsia="ru-RU"/>
    </w:rPr>
  </w:style>
  <w:style w:type="character" w:customStyle="1" w:styleId="17">
    <w:name w:val="1подпись Знак"/>
    <w:basedOn w:val="a2"/>
    <w:link w:val="16"/>
    <w:rsid w:val="00B17CDE"/>
    <w:rPr>
      <w:rFonts w:ascii="Times New Roman" w:eastAsia="Times New Roman" w:hAnsi="Times New Roman"/>
      <w:iCs/>
      <w:color w:val="000000" w:themeColor="text1"/>
      <w:sz w:val="28"/>
      <w:szCs w:val="18"/>
    </w:rPr>
  </w:style>
  <w:style w:type="paragraph" w:customStyle="1" w:styleId="22">
    <w:name w:val="2. ЗАГОЛОВОК"/>
    <w:basedOn w:val="af2"/>
    <w:link w:val="23"/>
    <w:autoRedefine/>
    <w:qFormat/>
    <w:rsid w:val="001D6AB3"/>
    <w:pPr>
      <w:tabs>
        <w:tab w:val="num" w:pos="720"/>
      </w:tabs>
      <w:spacing w:before="0" w:after="0" w:line="480" w:lineRule="auto"/>
      <w:ind w:left="1211" w:hanging="360"/>
      <w:jc w:val="both"/>
    </w:pPr>
    <w:rPr>
      <w:rFonts w:eastAsiaTheme="minorHAnsi"/>
      <w:b/>
    </w:rPr>
  </w:style>
  <w:style w:type="character" w:customStyle="1" w:styleId="23">
    <w:name w:val="2. ЗАГОЛОВОК Знак"/>
    <w:basedOn w:val="a2"/>
    <w:link w:val="22"/>
    <w:rsid w:val="001D6AB3"/>
    <w:rPr>
      <w:rFonts w:ascii="Times New Roman" w:eastAsiaTheme="minorHAnsi" w:hAnsi="Times New Roman"/>
      <w:b/>
      <w:sz w:val="28"/>
      <w:szCs w:val="22"/>
      <w:lang w:eastAsia="en-US"/>
    </w:rPr>
  </w:style>
  <w:style w:type="paragraph" w:styleId="aff">
    <w:name w:val="caption"/>
    <w:basedOn w:val="a1"/>
    <w:next w:val="a1"/>
    <w:link w:val="aff0"/>
    <w:unhideWhenUsed/>
    <w:qFormat/>
    <w:locked/>
    <w:rsid w:val="00971F8A"/>
    <w:pPr>
      <w:spacing w:after="200" w:line="240" w:lineRule="auto"/>
      <w:jc w:val="center"/>
    </w:pPr>
    <w:rPr>
      <w:szCs w:val="28"/>
    </w:rPr>
  </w:style>
  <w:style w:type="paragraph" w:customStyle="1" w:styleId="18">
    <w:name w:val="1заголовки"/>
    <w:basedOn w:val="a1"/>
    <w:next w:val="19"/>
    <w:link w:val="1a"/>
    <w:autoRedefine/>
    <w:qFormat/>
    <w:rsid w:val="0068629F"/>
    <w:pPr>
      <w:spacing w:before="600" w:after="240" w:line="360" w:lineRule="auto"/>
      <w:ind w:left="714" w:hanging="357"/>
      <w:jc w:val="center"/>
      <w:outlineLvl w:val="0"/>
    </w:pPr>
    <w:rPr>
      <w:b/>
      <w:color w:val="000000" w:themeColor="text1"/>
    </w:rPr>
  </w:style>
  <w:style w:type="paragraph" w:customStyle="1" w:styleId="1">
    <w:name w:val="1подразделы"/>
    <w:basedOn w:val="18"/>
    <w:next w:val="a0"/>
    <w:link w:val="1b"/>
    <w:autoRedefine/>
    <w:qFormat/>
    <w:rsid w:val="00DB4094"/>
    <w:pPr>
      <w:numPr>
        <w:numId w:val="38"/>
      </w:numPr>
      <w:jc w:val="left"/>
      <w:outlineLvl w:val="1"/>
    </w:pPr>
    <w:rPr>
      <w:b w:val="0"/>
    </w:rPr>
  </w:style>
  <w:style w:type="character" w:customStyle="1" w:styleId="1a">
    <w:name w:val="1заголовки Знак"/>
    <w:basedOn w:val="a2"/>
    <w:link w:val="18"/>
    <w:rsid w:val="0068629F"/>
    <w:rPr>
      <w:rFonts w:ascii="Times New Roman" w:hAnsi="Times New Roman"/>
      <w:b/>
      <w:color w:val="000000" w:themeColor="text1"/>
      <w:sz w:val="28"/>
      <w:szCs w:val="22"/>
      <w:lang w:eastAsia="en-US"/>
    </w:rPr>
  </w:style>
  <w:style w:type="paragraph" w:customStyle="1" w:styleId="19">
    <w:name w:val="1основной"/>
    <w:basedOn w:val="a1"/>
    <w:link w:val="1c"/>
    <w:autoRedefine/>
    <w:qFormat/>
    <w:rsid w:val="0028504E"/>
    <w:pPr>
      <w:widowControl w:val="0"/>
      <w:tabs>
        <w:tab w:val="right" w:pos="9354"/>
      </w:tabs>
      <w:spacing w:before="360" w:line="360" w:lineRule="auto"/>
      <w:ind w:firstLine="851"/>
      <w:jc w:val="both"/>
    </w:pPr>
    <w:rPr>
      <w:szCs w:val="28"/>
      <w:lang w:eastAsia="ja-JP"/>
    </w:rPr>
  </w:style>
  <w:style w:type="character" w:customStyle="1" w:styleId="1b">
    <w:name w:val="1подразделы Знак"/>
    <w:basedOn w:val="1a"/>
    <w:link w:val="1"/>
    <w:rsid w:val="00DB4094"/>
    <w:rPr>
      <w:rFonts w:ascii="Times New Roman" w:hAnsi="Times New Roman"/>
      <w:b w:val="0"/>
      <w:color w:val="000000" w:themeColor="text1"/>
      <w:sz w:val="28"/>
      <w:szCs w:val="22"/>
      <w:lang w:eastAsia="en-US"/>
    </w:rPr>
  </w:style>
  <w:style w:type="paragraph" w:customStyle="1" w:styleId="12">
    <w:name w:val="1список нум"/>
    <w:basedOn w:val="af2"/>
    <w:link w:val="1d"/>
    <w:autoRedefine/>
    <w:qFormat/>
    <w:rsid w:val="00B26DE7"/>
    <w:pPr>
      <w:numPr>
        <w:numId w:val="25"/>
      </w:numPr>
      <w:spacing w:before="0" w:after="0" w:line="360" w:lineRule="auto"/>
      <w:ind w:left="1134"/>
    </w:pPr>
    <w:rPr>
      <w:szCs w:val="28"/>
      <w:lang w:eastAsia="zh-CN"/>
    </w:rPr>
  </w:style>
  <w:style w:type="character" w:customStyle="1" w:styleId="1c">
    <w:name w:val="1основной Знак"/>
    <w:basedOn w:val="a2"/>
    <w:link w:val="19"/>
    <w:rsid w:val="0028504E"/>
    <w:rPr>
      <w:rFonts w:ascii="Times New Roman" w:hAnsi="Times New Roman"/>
      <w:sz w:val="28"/>
      <w:szCs w:val="28"/>
      <w:lang w:eastAsia="ja-JP"/>
    </w:rPr>
  </w:style>
  <w:style w:type="paragraph" w:customStyle="1" w:styleId="11">
    <w:name w:val="1список"/>
    <w:basedOn w:val="12"/>
    <w:link w:val="1e"/>
    <w:qFormat/>
    <w:rsid w:val="00FB1589"/>
    <w:pPr>
      <w:numPr>
        <w:numId w:val="27"/>
      </w:numPr>
    </w:pPr>
  </w:style>
  <w:style w:type="character" w:customStyle="1" w:styleId="af3">
    <w:name w:val="Абзац списка Знак"/>
    <w:basedOn w:val="a2"/>
    <w:link w:val="af2"/>
    <w:uiPriority w:val="99"/>
    <w:rsid w:val="000F2C66"/>
    <w:rPr>
      <w:rFonts w:ascii="Times New Roman" w:hAnsi="Times New Roman"/>
      <w:sz w:val="28"/>
      <w:szCs w:val="22"/>
      <w:lang w:eastAsia="en-US"/>
    </w:rPr>
  </w:style>
  <w:style w:type="character" w:customStyle="1" w:styleId="1d">
    <w:name w:val="1список нум Знак"/>
    <w:basedOn w:val="af3"/>
    <w:link w:val="12"/>
    <w:rsid w:val="00B26DE7"/>
    <w:rPr>
      <w:rFonts w:ascii="Times New Roman" w:hAnsi="Times New Roman"/>
      <w:sz w:val="28"/>
      <w:szCs w:val="28"/>
      <w:lang w:eastAsia="zh-CN"/>
    </w:rPr>
  </w:style>
  <w:style w:type="paragraph" w:customStyle="1" w:styleId="aff1">
    <w:name w:val="Названия"/>
    <w:basedOn w:val="aff"/>
    <w:link w:val="aff2"/>
    <w:autoRedefine/>
    <w:qFormat/>
    <w:rsid w:val="003F5044"/>
    <w:pPr>
      <w:spacing w:after="600" w:line="360" w:lineRule="auto"/>
    </w:pPr>
    <w:rPr>
      <w:color w:val="000000" w:themeColor="text1"/>
    </w:rPr>
  </w:style>
  <w:style w:type="character" w:customStyle="1" w:styleId="1e">
    <w:name w:val="1список Знак"/>
    <w:basedOn w:val="1d"/>
    <w:link w:val="11"/>
    <w:rsid w:val="00FB1589"/>
    <w:rPr>
      <w:rFonts w:ascii="Times New Roman" w:hAnsi="Times New Roman"/>
      <w:sz w:val="28"/>
      <w:szCs w:val="28"/>
      <w:lang w:eastAsia="zh-CN"/>
    </w:rPr>
  </w:style>
  <w:style w:type="character" w:customStyle="1" w:styleId="aff0">
    <w:name w:val="Название объекта Знак"/>
    <w:basedOn w:val="a2"/>
    <w:link w:val="aff"/>
    <w:rsid w:val="00971F8A"/>
    <w:rPr>
      <w:rFonts w:ascii="Times New Roman" w:hAnsi="Times New Roman"/>
      <w:sz w:val="28"/>
      <w:szCs w:val="28"/>
      <w:lang w:eastAsia="en-US"/>
    </w:rPr>
  </w:style>
  <w:style w:type="character" w:customStyle="1" w:styleId="aff2">
    <w:name w:val="Названия Знак"/>
    <w:basedOn w:val="aff0"/>
    <w:link w:val="aff1"/>
    <w:rsid w:val="003F5044"/>
    <w:rPr>
      <w:rFonts w:ascii="Times New Roman" w:hAnsi="Times New Roman"/>
      <w:i w:val="0"/>
      <w:iCs w:val="0"/>
      <w:color w:val="000000" w:themeColor="text1"/>
      <w:sz w:val="28"/>
      <w:szCs w:val="28"/>
      <w:lang w:eastAsia="en-US"/>
    </w:rPr>
  </w:style>
  <w:style w:type="paragraph" w:customStyle="1" w:styleId="a0">
    <w:name w:val="Прога"/>
    <w:basedOn w:val="19"/>
    <w:next w:val="19"/>
    <w:link w:val="aff3"/>
    <w:autoRedefine/>
    <w:qFormat/>
    <w:rsid w:val="00470E36"/>
    <w:pPr>
      <w:numPr>
        <w:numId w:val="28"/>
      </w:numPr>
      <w:spacing w:before="240" w:after="240" w:line="240" w:lineRule="auto"/>
      <w:ind w:left="714" w:hanging="357"/>
    </w:pPr>
    <w:rPr>
      <w:sz w:val="24"/>
      <w:szCs w:val="20"/>
      <w:lang w:eastAsia="ru-RU"/>
    </w:rPr>
  </w:style>
  <w:style w:type="character" w:customStyle="1" w:styleId="aff3">
    <w:name w:val="Прога Знак"/>
    <w:basedOn w:val="1c"/>
    <w:link w:val="a0"/>
    <w:rsid w:val="00470E36"/>
    <w:rPr>
      <w:rFonts w:ascii="Times New Roman" w:hAnsi="Times New Roman"/>
      <w:sz w:val="24"/>
      <w:szCs w:val="28"/>
      <w:lang w:eastAsia="en-US"/>
    </w:rPr>
  </w:style>
  <w:style w:type="paragraph" w:customStyle="1" w:styleId="24">
    <w:name w:val="_ЗАГ_2"/>
    <w:link w:val="25"/>
    <w:rsid w:val="00E56846"/>
    <w:pPr>
      <w:keepNext/>
      <w:suppressAutoHyphens/>
      <w:spacing w:before="240" w:after="180"/>
      <w:jc w:val="center"/>
    </w:pPr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character" w:customStyle="1" w:styleId="25">
    <w:name w:val="_ЗАГ_2 Знак"/>
    <w:link w:val="24"/>
    <w:rsid w:val="00E56846"/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paragraph" w:styleId="aff4">
    <w:name w:val="Title"/>
    <w:basedOn w:val="a1"/>
    <w:next w:val="a1"/>
    <w:link w:val="aff5"/>
    <w:qFormat/>
    <w:locked/>
    <w:rsid w:val="00DA3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5">
    <w:name w:val="Заголовок Знак"/>
    <w:basedOn w:val="a2"/>
    <w:link w:val="aff4"/>
    <w:rsid w:val="00DA35F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10">
    <w:name w:val="1листинг"/>
    <w:basedOn w:val="19"/>
    <w:next w:val="19"/>
    <w:link w:val="1f"/>
    <w:qFormat/>
    <w:rsid w:val="001A72C5"/>
    <w:pPr>
      <w:numPr>
        <w:numId w:val="40"/>
      </w:numPr>
      <w:tabs>
        <w:tab w:val="clear" w:pos="9354"/>
        <w:tab w:val="left" w:pos="2410"/>
      </w:tabs>
      <w:spacing w:before="240" w:after="0"/>
      <w:ind w:left="1276" w:hanging="425"/>
      <w:jc w:val="left"/>
    </w:pPr>
    <w:rPr>
      <w:lang w:eastAsia="en-US"/>
    </w:rPr>
  </w:style>
  <w:style w:type="character" w:customStyle="1" w:styleId="1f">
    <w:name w:val="1листинг Знак"/>
    <w:basedOn w:val="1c"/>
    <w:link w:val="10"/>
    <w:rsid w:val="001A72C5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ocuments\&#1053;&#1072;&#1089;&#1090;&#1088;&#1072;&#1080;&#1074;&#1072;&#1077;&#1084;&#1099;&#1077;%20&#1096;&#1072;&#1073;&#1083;&#1086;&#1085;&#1099;%20Office\&#1064;&#1072;&#1073;&#1083;&#1086;&#1085;%20&#1086;&#1090;&#1095;&#1105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CD634-C89D-434C-BC78-FB0DB1C36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отчёта.dotx</Template>
  <TotalTime>22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Черезов</dc:creator>
  <cp:keywords/>
  <dc:description/>
  <cp:lastModifiedBy>Макар Черезов</cp:lastModifiedBy>
  <cp:revision>8</cp:revision>
  <cp:lastPrinted>2019-09-08T21:19:00Z</cp:lastPrinted>
  <dcterms:created xsi:type="dcterms:W3CDTF">2024-01-05T15:06:00Z</dcterms:created>
  <dcterms:modified xsi:type="dcterms:W3CDTF">2024-01-06T06:06:00Z</dcterms:modified>
</cp:coreProperties>
</file>